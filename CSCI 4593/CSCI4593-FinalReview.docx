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5D64" w14:textId="75B0EB78" w:rsidR="00274752" w:rsidRPr="000A3693" w:rsidRDefault="007C54E8" w:rsidP="007C54E8">
      <w:pPr>
        <w:rPr>
          <w:rFonts w:ascii="Dotum" w:eastAsia="Dotum" w:hAnsi="Dotum"/>
          <w:b/>
          <w:bCs/>
        </w:rPr>
      </w:pPr>
      <w:r w:rsidRPr="000A3693">
        <w:rPr>
          <w:rFonts w:ascii="Dotum" w:eastAsia="Dotum" w:hAnsi="Dotum"/>
          <w:b/>
          <w:bCs/>
        </w:rPr>
        <w:t xml:space="preserve">Chapter 1: Computer Abstraction &amp; Technology </w:t>
      </w:r>
    </w:p>
    <w:tbl>
      <w:tblPr>
        <w:tblStyle w:val="PlainTable4"/>
        <w:tblpPr w:leftFromText="180" w:rightFromText="180" w:vertAnchor="text" w:horzAnchor="margin" w:tblpXSpec="right" w:tblpY="-7"/>
        <w:tblW w:w="0" w:type="auto"/>
        <w:tblLook w:val="04A0" w:firstRow="1" w:lastRow="0" w:firstColumn="1" w:lastColumn="0" w:noHBand="0" w:noVBand="1"/>
      </w:tblPr>
      <w:tblGrid>
        <w:gridCol w:w="1350"/>
        <w:gridCol w:w="2340"/>
        <w:gridCol w:w="2340"/>
        <w:gridCol w:w="1710"/>
      </w:tblGrid>
      <w:tr w:rsidR="00A568B6" w:rsidRPr="000A3693" w14:paraId="573804C7" w14:textId="77777777" w:rsidTr="00A56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2665EE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 xml:space="preserve">Name </w:t>
            </w:r>
          </w:p>
        </w:tc>
        <w:tc>
          <w:tcPr>
            <w:tcW w:w="2340" w:type="dxa"/>
          </w:tcPr>
          <w:p w14:paraId="6C2131DA" w14:textId="77777777" w:rsidR="00A568B6" w:rsidRPr="000A3693" w:rsidRDefault="00A568B6" w:rsidP="00A5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Register Number</w:t>
            </w:r>
          </w:p>
        </w:tc>
        <w:tc>
          <w:tcPr>
            <w:tcW w:w="2340" w:type="dxa"/>
          </w:tcPr>
          <w:p w14:paraId="50826298" w14:textId="77777777" w:rsidR="00A568B6" w:rsidRPr="000A3693" w:rsidRDefault="00A568B6" w:rsidP="00A5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 xml:space="preserve">Register Usage </w:t>
            </w:r>
          </w:p>
        </w:tc>
        <w:tc>
          <w:tcPr>
            <w:tcW w:w="1710" w:type="dxa"/>
          </w:tcPr>
          <w:p w14:paraId="350D385D" w14:textId="77777777" w:rsidR="00A568B6" w:rsidRPr="000A3693" w:rsidRDefault="00A568B6" w:rsidP="00A5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 xml:space="preserve">Preserved? </w:t>
            </w:r>
          </w:p>
        </w:tc>
      </w:tr>
      <w:tr w:rsidR="00A568B6" w:rsidRPr="000A3693" w14:paraId="6DF9F726" w14:textId="77777777" w:rsidTr="00A5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1C1A97" w14:textId="77777777" w:rsidR="00A568B6" w:rsidRPr="000A3693" w:rsidRDefault="00A568B6" w:rsidP="00A568B6">
            <w:pPr>
              <w:rPr>
                <w:rFonts w:ascii="Dotum" w:eastAsia="Dotum" w:hAnsi="Dotum"/>
                <w:b w:val="0"/>
                <w:bCs w:val="0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 xml:space="preserve">x0 </w:t>
            </w:r>
          </w:p>
        </w:tc>
        <w:tc>
          <w:tcPr>
            <w:tcW w:w="2340" w:type="dxa"/>
          </w:tcPr>
          <w:p w14:paraId="2034D399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 xml:space="preserve">0 </w:t>
            </w:r>
          </w:p>
        </w:tc>
        <w:tc>
          <w:tcPr>
            <w:tcW w:w="2340" w:type="dxa"/>
          </w:tcPr>
          <w:p w14:paraId="25A645A9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 xml:space="preserve">Constant (0) </w:t>
            </w:r>
          </w:p>
        </w:tc>
        <w:tc>
          <w:tcPr>
            <w:tcW w:w="1710" w:type="dxa"/>
          </w:tcPr>
          <w:p w14:paraId="76CB3D42" w14:textId="77777777" w:rsidR="00A568B6" w:rsidRPr="000A3693" w:rsidRDefault="00A568B6" w:rsidP="00A568B6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</w:p>
        </w:tc>
      </w:tr>
      <w:tr w:rsidR="00A568B6" w:rsidRPr="000A3693" w14:paraId="574841BE" w14:textId="77777777" w:rsidTr="00A5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8B557B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 xml:space="preserve">x1 (ra) </w:t>
            </w:r>
          </w:p>
        </w:tc>
        <w:tc>
          <w:tcPr>
            <w:tcW w:w="2340" w:type="dxa"/>
          </w:tcPr>
          <w:p w14:paraId="615B2014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1</w:t>
            </w:r>
          </w:p>
        </w:tc>
        <w:tc>
          <w:tcPr>
            <w:tcW w:w="2340" w:type="dxa"/>
          </w:tcPr>
          <w:p w14:paraId="7FEA9BA5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Return Address</w:t>
            </w:r>
          </w:p>
        </w:tc>
        <w:tc>
          <w:tcPr>
            <w:tcW w:w="1710" w:type="dxa"/>
          </w:tcPr>
          <w:p w14:paraId="6661F6DC" w14:textId="77777777" w:rsidR="00A568B6" w:rsidRPr="000A3693" w:rsidRDefault="00A568B6" w:rsidP="00A56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07AC1A15" w14:textId="77777777" w:rsidTr="00A5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0EFE7A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 xml:space="preserve">x2 (sp) </w:t>
            </w:r>
          </w:p>
        </w:tc>
        <w:tc>
          <w:tcPr>
            <w:tcW w:w="2340" w:type="dxa"/>
          </w:tcPr>
          <w:p w14:paraId="7C4549BC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2</w:t>
            </w:r>
          </w:p>
        </w:tc>
        <w:tc>
          <w:tcPr>
            <w:tcW w:w="2340" w:type="dxa"/>
          </w:tcPr>
          <w:p w14:paraId="092AB314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Stack Pointer</w:t>
            </w:r>
          </w:p>
        </w:tc>
        <w:tc>
          <w:tcPr>
            <w:tcW w:w="1710" w:type="dxa"/>
          </w:tcPr>
          <w:p w14:paraId="4624AA75" w14:textId="77777777" w:rsidR="00A568B6" w:rsidRPr="000A3693" w:rsidRDefault="00A568B6" w:rsidP="00A56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2F806C4B" w14:textId="77777777" w:rsidTr="00A5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071475B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 xml:space="preserve">x3 (gp) </w:t>
            </w:r>
          </w:p>
        </w:tc>
        <w:tc>
          <w:tcPr>
            <w:tcW w:w="2340" w:type="dxa"/>
          </w:tcPr>
          <w:p w14:paraId="44CB62F2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3</w:t>
            </w:r>
          </w:p>
        </w:tc>
        <w:tc>
          <w:tcPr>
            <w:tcW w:w="2340" w:type="dxa"/>
          </w:tcPr>
          <w:p w14:paraId="499FC58A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Global Pointer</w:t>
            </w:r>
          </w:p>
        </w:tc>
        <w:tc>
          <w:tcPr>
            <w:tcW w:w="1710" w:type="dxa"/>
          </w:tcPr>
          <w:p w14:paraId="116A20FE" w14:textId="77777777" w:rsidR="00A568B6" w:rsidRPr="000A3693" w:rsidRDefault="00A568B6" w:rsidP="00A56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58C982FA" w14:textId="77777777" w:rsidTr="00A5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CC73FAD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 xml:space="preserve">x4 (tp) </w:t>
            </w:r>
          </w:p>
        </w:tc>
        <w:tc>
          <w:tcPr>
            <w:tcW w:w="2340" w:type="dxa"/>
          </w:tcPr>
          <w:p w14:paraId="32E2C629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4</w:t>
            </w:r>
          </w:p>
        </w:tc>
        <w:tc>
          <w:tcPr>
            <w:tcW w:w="2340" w:type="dxa"/>
          </w:tcPr>
          <w:p w14:paraId="40D8E58A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Threat Pointer</w:t>
            </w:r>
          </w:p>
        </w:tc>
        <w:tc>
          <w:tcPr>
            <w:tcW w:w="1710" w:type="dxa"/>
          </w:tcPr>
          <w:p w14:paraId="5BEAC662" w14:textId="77777777" w:rsidR="00A568B6" w:rsidRPr="000A3693" w:rsidRDefault="00A568B6" w:rsidP="00A56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70EE83F3" w14:textId="77777777" w:rsidTr="00A5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5B2A7CE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>x5 – x7</w:t>
            </w:r>
          </w:p>
        </w:tc>
        <w:tc>
          <w:tcPr>
            <w:tcW w:w="2340" w:type="dxa"/>
          </w:tcPr>
          <w:p w14:paraId="71DC74C2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5-7</w:t>
            </w:r>
          </w:p>
        </w:tc>
        <w:tc>
          <w:tcPr>
            <w:tcW w:w="2340" w:type="dxa"/>
          </w:tcPr>
          <w:p w14:paraId="31781809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Temporaries</w:t>
            </w:r>
          </w:p>
        </w:tc>
        <w:tc>
          <w:tcPr>
            <w:tcW w:w="1710" w:type="dxa"/>
          </w:tcPr>
          <w:p w14:paraId="673ED7ED" w14:textId="77777777" w:rsidR="00A568B6" w:rsidRPr="000A3693" w:rsidRDefault="00A568B6" w:rsidP="00A56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N</w:t>
            </w:r>
          </w:p>
        </w:tc>
      </w:tr>
      <w:tr w:rsidR="00A568B6" w:rsidRPr="000A3693" w14:paraId="4416E6A4" w14:textId="77777777" w:rsidTr="00A5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48EDDA" w14:textId="77777777" w:rsidR="00A568B6" w:rsidRPr="000A3693" w:rsidRDefault="00A568B6" w:rsidP="00A568B6">
            <w:pPr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>x8 – x9</w:t>
            </w:r>
          </w:p>
        </w:tc>
        <w:tc>
          <w:tcPr>
            <w:tcW w:w="2340" w:type="dxa"/>
          </w:tcPr>
          <w:p w14:paraId="4DD97F50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8-9</w:t>
            </w:r>
          </w:p>
        </w:tc>
        <w:tc>
          <w:tcPr>
            <w:tcW w:w="2340" w:type="dxa"/>
          </w:tcPr>
          <w:p w14:paraId="2BF605F7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Saved</w:t>
            </w:r>
          </w:p>
        </w:tc>
        <w:tc>
          <w:tcPr>
            <w:tcW w:w="1710" w:type="dxa"/>
          </w:tcPr>
          <w:p w14:paraId="184FAFC5" w14:textId="77777777" w:rsidR="00A568B6" w:rsidRPr="000A3693" w:rsidRDefault="00A568B6" w:rsidP="00A56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049A96D9" w14:textId="77777777" w:rsidTr="00A5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D9B05C2" w14:textId="77777777" w:rsidR="00A568B6" w:rsidRPr="000A3693" w:rsidRDefault="00A568B6" w:rsidP="00A568B6">
            <w:pPr>
              <w:rPr>
                <w:rFonts w:ascii="Dotum" w:eastAsia="Dotum" w:hAnsi="Dotum"/>
                <w:b w:val="0"/>
                <w:bCs w:val="0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>x10 – x17</w:t>
            </w:r>
          </w:p>
        </w:tc>
        <w:tc>
          <w:tcPr>
            <w:tcW w:w="2340" w:type="dxa"/>
          </w:tcPr>
          <w:p w14:paraId="7F38B7B1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10-17</w:t>
            </w:r>
          </w:p>
        </w:tc>
        <w:tc>
          <w:tcPr>
            <w:tcW w:w="2340" w:type="dxa"/>
          </w:tcPr>
          <w:p w14:paraId="3DEC07CC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Arguments/Results</w:t>
            </w:r>
          </w:p>
        </w:tc>
        <w:tc>
          <w:tcPr>
            <w:tcW w:w="1710" w:type="dxa"/>
          </w:tcPr>
          <w:p w14:paraId="22F3F8C0" w14:textId="77777777" w:rsidR="00A568B6" w:rsidRPr="000A3693" w:rsidRDefault="00A568B6" w:rsidP="00A56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N</w:t>
            </w:r>
          </w:p>
        </w:tc>
      </w:tr>
      <w:tr w:rsidR="00A568B6" w:rsidRPr="000A3693" w14:paraId="487C99AF" w14:textId="77777777" w:rsidTr="00A5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99C60B" w14:textId="77777777" w:rsidR="00A568B6" w:rsidRPr="000A3693" w:rsidRDefault="00A568B6" w:rsidP="00A568B6">
            <w:pPr>
              <w:rPr>
                <w:rFonts w:ascii="Dotum" w:eastAsia="Dotum" w:hAnsi="Dotum"/>
                <w:b w:val="0"/>
                <w:bCs w:val="0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>x18 – x27</w:t>
            </w:r>
          </w:p>
        </w:tc>
        <w:tc>
          <w:tcPr>
            <w:tcW w:w="2340" w:type="dxa"/>
          </w:tcPr>
          <w:p w14:paraId="5B4F6B36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18-27</w:t>
            </w:r>
          </w:p>
        </w:tc>
        <w:tc>
          <w:tcPr>
            <w:tcW w:w="2340" w:type="dxa"/>
          </w:tcPr>
          <w:p w14:paraId="10D0E0F2" w14:textId="77777777" w:rsidR="00A568B6" w:rsidRPr="000A3693" w:rsidRDefault="00A568B6" w:rsidP="00A5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Saved</w:t>
            </w:r>
          </w:p>
        </w:tc>
        <w:tc>
          <w:tcPr>
            <w:tcW w:w="1710" w:type="dxa"/>
          </w:tcPr>
          <w:p w14:paraId="38524DBA" w14:textId="77777777" w:rsidR="00A568B6" w:rsidRPr="000A3693" w:rsidRDefault="00A568B6" w:rsidP="00A56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Y</w:t>
            </w:r>
          </w:p>
        </w:tc>
      </w:tr>
      <w:tr w:rsidR="00A568B6" w:rsidRPr="000A3693" w14:paraId="12A466FB" w14:textId="77777777" w:rsidTr="00A5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20A27E" w14:textId="77777777" w:rsidR="00A568B6" w:rsidRPr="000A3693" w:rsidRDefault="00A568B6" w:rsidP="00A568B6">
            <w:pPr>
              <w:rPr>
                <w:rFonts w:ascii="Dotum" w:eastAsia="Dotum" w:hAnsi="Dotum"/>
                <w:b w:val="0"/>
                <w:bCs w:val="0"/>
              </w:rPr>
            </w:pPr>
            <w:r w:rsidRPr="000A3693">
              <w:rPr>
                <w:rFonts w:ascii="Dotum" w:eastAsia="Dotum" w:hAnsi="Dotum"/>
                <w:b w:val="0"/>
                <w:bCs w:val="0"/>
              </w:rPr>
              <w:t>x28 – x31</w:t>
            </w:r>
          </w:p>
        </w:tc>
        <w:tc>
          <w:tcPr>
            <w:tcW w:w="2340" w:type="dxa"/>
          </w:tcPr>
          <w:p w14:paraId="5206A665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28-31</w:t>
            </w:r>
          </w:p>
        </w:tc>
        <w:tc>
          <w:tcPr>
            <w:tcW w:w="2340" w:type="dxa"/>
          </w:tcPr>
          <w:p w14:paraId="642A5CD0" w14:textId="77777777" w:rsidR="00A568B6" w:rsidRPr="000A3693" w:rsidRDefault="00A568B6" w:rsidP="00A5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Temporaries</w:t>
            </w:r>
          </w:p>
        </w:tc>
        <w:tc>
          <w:tcPr>
            <w:tcW w:w="1710" w:type="dxa"/>
          </w:tcPr>
          <w:p w14:paraId="48377586" w14:textId="77777777" w:rsidR="00A568B6" w:rsidRPr="000A3693" w:rsidRDefault="00A568B6" w:rsidP="00A56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" w:eastAsia="Dotum" w:hAnsi="Dotum"/>
              </w:rPr>
            </w:pPr>
            <w:r w:rsidRPr="000A3693">
              <w:rPr>
                <w:rFonts w:ascii="Dotum" w:eastAsia="Dotum" w:hAnsi="Dotum"/>
              </w:rPr>
              <w:t>N</w:t>
            </w:r>
          </w:p>
        </w:tc>
      </w:tr>
    </w:tbl>
    <w:p w14:paraId="1F4655DA" w14:textId="2150EC9A" w:rsidR="00834FAA" w:rsidRPr="00A568B6" w:rsidRDefault="00834FAA" w:rsidP="007C54E8">
      <w:pPr>
        <w:rPr>
          <w:rFonts w:ascii="Dotum" w:eastAsia="Dotum" w:hAnsi="Dotum"/>
          <w:i/>
          <w:iCs/>
          <w:sz w:val="21"/>
          <w:szCs w:val="21"/>
        </w:rPr>
      </w:pPr>
      <w:r w:rsidRPr="000A3693">
        <w:rPr>
          <w:rFonts w:ascii="Dotum" w:eastAsia="Dotum" w:hAnsi="Dotum"/>
          <w:i/>
          <w:iCs/>
        </w:rPr>
        <w:t xml:space="preserve">Equations </w:t>
      </w:r>
      <w:r w:rsidR="00A568B6">
        <w:rPr>
          <w:rFonts w:ascii="Dotum" w:eastAsia="Dotum" w:hAnsi="Dotum"/>
        </w:rPr>
        <w:t xml:space="preserve">     </w:t>
      </w:r>
      <w:r w:rsidR="00A568B6">
        <w:rPr>
          <w:rFonts w:ascii="Dotum" w:eastAsia="Dotum" w:hAnsi="Dotum"/>
        </w:rPr>
        <w:tab/>
      </w:r>
      <w:r w:rsidR="00A568B6">
        <w:rPr>
          <w:rFonts w:ascii="Dotum" w:eastAsia="Dotum" w:hAnsi="Dotum"/>
        </w:rPr>
        <w:tab/>
      </w:r>
      <w:r w:rsidR="00A568B6">
        <w:rPr>
          <w:rFonts w:ascii="Dotum" w:eastAsia="Dotum" w:hAnsi="Dotum"/>
        </w:rPr>
        <w:tab/>
      </w:r>
      <w:r w:rsidR="00A568B6">
        <w:rPr>
          <w:rFonts w:ascii="Dotum" w:eastAsia="Dotum" w:hAnsi="Dotum"/>
        </w:rPr>
        <w:tab/>
      </w:r>
      <w:r w:rsidR="00A568B6">
        <w:rPr>
          <w:rFonts w:ascii="Dotum" w:eastAsia="Dotum" w:hAnsi="Dotum"/>
          <w:i/>
          <w:iCs/>
          <w:sz w:val="21"/>
          <w:szCs w:val="21"/>
        </w:rPr>
        <w:t>RISC-V Instruction Types</w:t>
      </w:r>
      <w:r w:rsidR="00A568B6">
        <w:rPr>
          <w:rFonts w:ascii="Dotum" w:eastAsia="Dotum" w:hAnsi="Dotum"/>
          <w:i/>
          <w:iCs/>
          <w:sz w:val="21"/>
          <w:szCs w:val="21"/>
        </w:rPr>
        <w:t xml:space="preserve"> </w:t>
      </w:r>
    </w:p>
    <w:p w14:paraId="102EBE4C" w14:textId="6393920E" w:rsidR="007C54E8" w:rsidRPr="000A3693" w:rsidRDefault="007C54E8" w:rsidP="007C54E8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 xml:space="preserve">CPU Execution Time = CPU Clock Cycles * Clock Cycle Time </w:t>
      </w:r>
      <w:r w:rsidRPr="000A3693">
        <w:rPr>
          <w:rFonts w:ascii="Dotum" w:eastAsia="Dotum" w:hAnsi="Dotum"/>
        </w:rPr>
        <w:tab/>
        <w:t xml:space="preserve">OR </w:t>
      </w:r>
      <w:r w:rsidRPr="000A3693">
        <w:rPr>
          <w:rFonts w:ascii="Dotum" w:eastAsia="Dotum" w:hAnsi="Dotum"/>
        </w:rPr>
        <w:tab/>
        <w:t xml:space="preserve">= CPU Clock Cycles / Clock Cycle Rate </w:t>
      </w:r>
    </w:p>
    <w:p w14:paraId="2F57156E" w14:textId="3ADDD77B" w:rsidR="007C54E8" w:rsidRPr="000A3693" w:rsidRDefault="007C54E8" w:rsidP="007C54E8">
      <w:pPr>
        <w:rPr>
          <w:rFonts w:ascii="Dotum" w:eastAsia="Dotum" w:hAnsi="Dotum"/>
        </w:rPr>
      </w:pPr>
    </w:p>
    <w:p w14:paraId="6BA05E33" w14:textId="35C94838" w:rsidR="007C54E8" w:rsidRPr="000A3693" w:rsidRDefault="007C54E8" w:rsidP="007C54E8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 xml:space="preserve">CPU Time = Instruction Count * CPI * Clock Cycle Time </w:t>
      </w:r>
      <w:r w:rsidRPr="000A3693">
        <w:rPr>
          <w:rFonts w:ascii="Dotum" w:eastAsia="Dotum" w:hAnsi="Dotum"/>
        </w:rPr>
        <w:tab/>
        <w:t xml:space="preserve">OR </w:t>
      </w:r>
      <w:r w:rsidRPr="000A3693">
        <w:rPr>
          <w:rFonts w:ascii="Dotum" w:eastAsia="Dotum" w:hAnsi="Dotum"/>
        </w:rPr>
        <w:tab/>
        <w:t xml:space="preserve">= Instruction Count * CPI  / Clock Cycle Rate </w:t>
      </w:r>
    </w:p>
    <w:p w14:paraId="05E4552E" w14:textId="23A47F1C" w:rsidR="007C54E8" w:rsidRPr="000A3693" w:rsidRDefault="007C54E8" w:rsidP="007C54E8">
      <w:pPr>
        <w:rPr>
          <w:rFonts w:ascii="Dotum" w:eastAsia="Dotum" w:hAnsi="Dotum"/>
        </w:rPr>
      </w:pPr>
    </w:p>
    <w:p w14:paraId="78AD0DE4" w14:textId="51937D53" w:rsidR="007C54E8" w:rsidRPr="000A3693" w:rsidRDefault="007C54E8" w:rsidP="007C54E8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 xml:space="preserve">MIPS = Instruction Count / Execution Time * 10^6 </w:t>
      </w:r>
      <w:r w:rsidRPr="000A3693">
        <w:rPr>
          <w:rFonts w:ascii="Dotum" w:eastAsia="Dotum" w:hAnsi="Dotum"/>
        </w:rPr>
        <w:tab/>
        <w:t xml:space="preserve">OR </w:t>
      </w:r>
      <w:r w:rsidRPr="000A3693">
        <w:rPr>
          <w:rFonts w:ascii="Dotum" w:eastAsia="Dotum" w:hAnsi="Dotum"/>
        </w:rPr>
        <w:tab/>
        <w:t>=  Clock Cycle Rate / CPI * 10^6</w:t>
      </w:r>
    </w:p>
    <w:p w14:paraId="660D018B" w14:textId="112525C4" w:rsidR="007C54E8" w:rsidRPr="000A3693" w:rsidRDefault="007C54E8" w:rsidP="005954C5">
      <w:pPr>
        <w:rPr>
          <w:rFonts w:ascii="Dotum" w:eastAsia="Dotum" w:hAnsi="Dotum"/>
          <w:i/>
          <w:iCs/>
        </w:rPr>
      </w:pPr>
      <w:r w:rsidRPr="000A3693">
        <w:rPr>
          <w:rFonts w:ascii="Dotum" w:eastAsia="Dotum" w:hAnsi="Dotum"/>
          <w:i/>
          <w:iCs/>
        </w:rPr>
        <w:t>Negative Decimal to Binary Conversion</w:t>
      </w:r>
    </w:p>
    <w:p w14:paraId="671C8831" w14:textId="1A093563" w:rsidR="007C54E8" w:rsidRPr="000A3693" w:rsidRDefault="007C54E8" w:rsidP="005954C5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 xml:space="preserve">2 = </w:t>
      </w:r>
      <w:r w:rsidR="00834FAA" w:rsidRPr="000A3693">
        <w:rPr>
          <w:rFonts w:ascii="Dotum" w:eastAsia="Dotum" w:hAnsi="Dotum"/>
        </w:rPr>
        <w:t>00000000 00000000 00000000 00000000 00000000 00000000 00000</w:t>
      </w:r>
      <w:r w:rsidRPr="000A3693">
        <w:rPr>
          <w:rFonts w:ascii="Dotum" w:eastAsia="Dotum" w:hAnsi="Dotum"/>
        </w:rPr>
        <w:t>01</w:t>
      </w:r>
      <w:r w:rsidR="005954C5" w:rsidRPr="000A3693">
        <w:rPr>
          <w:rFonts w:ascii="Dotum" w:eastAsia="Dotum" w:hAnsi="Dotum"/>
        </w:rPr>
        <w:t>0</w:t>
      </w:r>
    </w:p>
    <w:p w14:paraId="4C19F0AD" w14:textId="2ACED4AE" w:rsidR="00E15256" w:rsidRDefault="005B4C1F" w:rsidP="005954C5">
      <w:pPr>
        <w:rPr>
          <w:rFonts w:ascii="Dotum" w:eastAsia="Dotum" w:hAnsi="Dotum"/>
        </w:rPr>
      </w:pPr>
      <w:r w:rsidRPr="000A3693">
        <w:rPr>
          <w:rFonts w:eastAsia="Dotum"/>
          <w:noProof/>
        </w:rPr>
        <w:drawing>
          <wp:anchor distT="0" distB="0" distL="114300" distR="114300" simplePos="0" relativeHeight="251658240" behindDoc="1" locked="0" layoutInCell="1" allowOverlap="1" wp14:anchorId="24109A36" wp14:editId="26FE268E">
            <wp:simplePos x="0" y="0"/>
            <wp:positionH relativeFrom="column">
              <wp:posOffset>4634865</wp:posOffset>
            </wp:positionH>
            <wp:positionV relativeFrom="paragraph">
              <wp:posOffset>214630</wp:posOffset>
            </wp:positionV>
            <wp:extent cx="5093970" cy="1797050"/>
            <wp:effectExtent l="0" t="0" r="0" b="6350"/>
            <wp:wrapSquare wrapText="bothSides"/>
            <wp:docPr id="1" name="Picture 1" descr="RISC-V Instruction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-V Instruction Se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E8" w:rsidRPr="000A3693">
        <w:rPr>
          <w:rFonts w:ascii="Dotum" w:eastAsia="Dotum" w:hAnsi="Dotum"/>
        </w:rPr>
        <w:t xml:space="preserve">-2 = 11111111 </w:t>
      </w:r>
      <w:r w:rsidR="007C54E8" w:rsidRPr="000A3693">
        <w:rPr>
          <w:rFonts w:ascii="Dotum" w:eastAsia="Dotum" w:hAnsi="Dotum"/>
        </w:rPr>
        <w:t>11111111</w:t>
      </w:r>
      <w:r w:rsidR="007C54E8" w:rsidRPr="000A3693">
        <w:rPr>
          <w:rFonts w:ascii="Dotum" w:eastAsia="Dotum" w:hAnsi="Dotum"/>
        </w:rPr>
        <w:t xml:space="preserve"> </w:t>
      </w:r>
      <w:r w:rsidR="007C54E8" w:rsidRPr="000A3693">
        <w:rPr>
          <w:rFonts w:ascii="Dotum" w:eastAsia="Dotum" w:hAnsi="Dotum"/>
        </w:rPr>
        <w:t>11111111</w:t>
      </w:r>
      <w:r w:rsidR="007C54E8" w:rsidRPr="000A3693">
        <w:rPr>
          <w:rFonts w:ascii="Dotum" w:eastAsia="Dotum" w:hAnsi="Dotum"/>
        </w:rPr>
        <w:t xml:space="preserve"> </w:t>
      </w:r>
      <w:r w:rsidR="007C54E8" w:rsidRPr="000A3693">
        <w:rPr>
          <w:rFonts w:ascii="Dotum" w:eastAsia="Dotum" w:hAnsi="Dotum"/>
        </w:rPr>
        <w:t>11111111</w:t>
      </w:r>
      <w:r w:rsidR="007C54E8" w:rsidRPr="000A3693">
        <w:rPr>
          <w:rFonts w:ascii="Dotum" w:eastAsia="Dotum" w:hAnsi="Dotum"/>
        </w:rPr>
        <w:t xml:space="preserve"> </w:t>
      </w:r>
      <w:r w:rsidR="007C54E8" w:rsidRPr="000A3693">
        <w:rPr>
          <w:rFonts w:ascii="Dotum" w:eastAsia="Dotum" w:hAnsi="Dotum"/>
        </w:rPr>
        <w:t>11111111</w:t>
      </w:r>
      <w:r w:rsidR="007C54E8" w:rsidRPr="000A3693">
        <w:rPr>
          <w:rFonts w:ascii="Dotum" w:eastAsia="Dotum" w:hAnsi="Dotum"/>
        </w:rPr>
        <w:t xml:space="preserve"> </w:t>
      </w:r>
      <w:r w:rsidR="007C54E8" w:rsidRPr="000A3693">
        <w:rPr>
          <w:rFonts w:ascii="Dotum" w:eastAsia="Dotum" w:hAnsi="Dotum"/>
        </w:rPr>
        <w:t>11111111</w:t>
      </w:r>
      <w:r w:rsidR="007C54E8" w:rsidRPr="000A3693">
        <w:rPr>
          <w:rFonts w:ascii="Dotum" w:eastAsia="Dotum" w:hAnsi="Dotum"/>
        </w:rPr>
        <w:t xml:space="preserve"> </w:t>
      </w:r>
      <w:r w:rsidR="007C54E8" w:rsidRPr="000A3693">
        <w:rPr>
          <w:rFonts w:ascii="Dotum" w:eastAsia="Dotum" w:hAnsi="Dotum"/>
        </w:rPr>
        <w:t>111111</w:t>
      </w:r>
      <w:r w:rsidR="007C54E8" w:rsidRPr="000A3693">
        <w:rPr>
          <w:rFonts w:ascii="Dotum" w:eastAsia="Dotum" w:hAnsi="Dotum"/>
        </w:rPr>
        <w:t>1</w:t>
      </w:r>
      <w:r w:rsidR="005954C5" w:rsidRPr="000A3693">
        <w:rPr>
          <w:rFonts w:ascii="Dotum" w:eastAsia="Dotum" w:hAnsi="Dotum"/>
        </w:rPr>
        <w:t>0</w:t>
      </w:r>
      <w:r w:rsidR="005954C5" w:rsidRPr="000A3693">
        <w:rPr>
          <w:rFonts w:ascii="Dotum" w:eastAsia="Dotum" w:hAnsi="Dotum"/>
        </w:rPr>
        <w:t xml:space="preserve"> </w:t>
      </w:r>
      <w:r>
        <w:rPr>
          <w:rFonts w:ascii="Dotum" w:eastAsia="Dotum" w:hAnsi="Dotum"/>
        </w:rPr>
        <w:tab/>
      </w:r>
      <w:r>
        <w:rPr>
          <w:rFonts w:ascii="Dotum" w:eastAsia="Dotum" w:hAnsi="Dotum"/>
        </w:rPr>
        <w:tab/>
      </w:r>
      <w:r>
        <w:rPr>
          <w:rFonts w:ascii="Dotum" w:eastAsia="Dotum" w:hAnsi="Dotum"/>
        </w:rPr>
        <w:tab/>
      </w:r>
      <w:r>
        <w:rPr>
          <w:rFonts w:ascii="Dotum" w:eastAsia="Dotum" w:hAnsi="Dotum"/>
        </w:rPr>
        <w:tab/>
      </w:r>
      <w:r>
        <w:rPr>
          <w:rFonts w:ascii="Dotum" w:eastAsia="Dotum" w:hAnsi="Dotum"/>
          <w:i/>
          <w:iCs/>
          <w:sz w:val="21"/>
          <w:szCs w:val="21"/>
        </w:rPr>
        <w:t>RISC-V Instruction Types</w:t>
      </w:r>
      <w:r w:rsidR="00AB229A">
        <w:rPr>
          <w:rFonts w:ascii="Dotum" w:eastAsia="Dotum" w:hAnsi="Dotum"/>
          <w:i/>
          <w:iCs/>
          <w:sz w:val="21"/>
          <w:szCs w:val="21"/>
        </w:rPr>
        <w:t xml:space="preserve"> (below) </w:t>
      </w:r>
    </w:p>
    <w:p w14:paraId="092DAC8E" w14:textId="0573867F" w:rsidR="00A75AD4" w:rsidRPr="0098324B" w:rsidRDefault="00A75AD4" w:rsidP="0098324B">
      <w:pPr>
        <w:jc w:val="right"/>
        <w:rPr>
          <w:rFonts w:ascii="Dotum" w:eastAsia="Dotum" w:hAnsi="Dotum"/>
        </w:rPr>
      </w:pPr>
    </w:p>
    <w:p w14:paraId="1D3C0C83" w14:textId="0B97EA01" w:rsidR="0098324B" w:rsidRPr="000A3693" w:rsidRDefault="005954C5" w:rsidP="005954C5">
      <w:pPr>
        <w:rPr>
          <w:rFonts w:ascii="Dotum" w:eastAsia="Dotum" w:hAnsi="Dotum"/>
        </w:rPr>
      </w:pPr>
      <w:r w:rsidRPr="000A3693">
        <w:rPr>
          <w:rFonts w:ascii="Dotum" w:eastAsia="Dotum" w:hAnsi="Dotum"/>
          <w:b/>
          <w:bCs/>
        </w:rPr>
        <w:t>Chapter 2: Instructions – Language of the Computer</w:t>
      </w:r>
      <w:r w:rsidRPr="000A3693">
        <w:rPr>
          <w:rFonts w:ascii="Dotum" w:eastAsia="Dotum" w:hAnsi="Dotum"/>
        </w:rPr>
        <w:t xml:space="preserve">   </w:t>
      </w:r>
    </w:p>
    <w:p w14:paraId="2FE951E5" w14:textId="2A6B3B70" w:rsidR="005954C5" w:rsidRPr="000A3693" w:rsidRDefault="005954C5" w:rsidP="005954C5">
      <w:pPr>
        <w:rPr>
          <w:rFonts w:ascii="Dotum" w:eastAsia="Dotum" w:hAnsi="Dotum"/>
          <w:i/>
          <w:iCs/>
        </w:rPr>
      </w:pPr>
      <w:r w:rsidRPr="000A3693">
        <w:rPr>
          <w:rFonts w:ascii="Dotum" w:eastAsia="Dotum" w:hAnsi="Dotum"/>
          <w:i/>
          <w:iCs/>
        </w:rPr>
        <w:t xml:space="preserve">PC Incrementation </w:t>
      </w:r>
    </w:p>
    <w:p w14:paraId="7C78515F" w14:textId="70F0233B" w:rsidR="005954C5" w:rsidRPr="000A3693" w:rsidRDefault="005954C5" w:rsidP="005954C5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>For branch instructions, the program counter is</w:t>
      </w:r>
      <w:r w:rsidRPr="000A3693">
        <w:rPr>
          <w:rFonts w:ascii="Dotum" w:eastAsia="Dotum" w:hAnsi="Dotum"/>
        </w:rPr>
        <w:t xml:space="preserve"> i</w:t>
      </w:r>
      <w:r w:rsidRPr="000A3693">
        <w:rPr>
          <w:rFonts w:ascii="Dotum" w:eastAsia="Dotum" w:hAnsi="Dotum"/>
        </w:rPr>
        <w:t>ncremented by the branch offset instead of 4.</w:t>
      </w:r>
    </w:p>
    <w:p w14:paraId="72269BFE" w14:textId="1619574A" w:rsidR="005954C5" w:rsidRPr="000A3693" w:rsidRDefault="005954C5" w:rsidP="005954C5">
      <w:pPr>
        <w:rPr>
          <w:rFonts w:ascii="Dotum" w:eastAsia="Dotum" w:hAnsi="Dotum"/>
        </w:rPr>
      </w:pPr>
      <w:r w:rsidRPr="000A3693">
        <w:rPr>
          <w:rFonts w:ascii="Dotum" w:eastAsia="Dotum" w:hAnsi="Dotum"/>
        </w:rPr>
        <w:t xml:space="preserve">PC = register + 4 </w:t>
      </w:r>
      <w:r w:rsidRPr="000A3693">
        <w:rPr>
          <w:rFonts w:ascii="Dotum" w:eastAsia="Dotum" w:hAnsi="Dotum"/>
        </w:rPr>
        <w:tab/>
        <w:t xml:space="preserve">OR </w:t>
      </w:r>
      <w:r w:rsidRPr="000A3693">
        <w:rPr>
          <w:rFonts w:ascii="Dotum" w:eastAsia="Dotum" w:hAnsi="Dotum"/>
        </w:rPr>
        <w:tab/>
        <w:t>= register + branch offset</w:t>
      </w:r>
    </w:p>
    <w:p w14:paraId="7CA6F593" w14:textId="3C07A26C" w:rsidR="00A568B6" w:rsidRDefault="00A568B6" w:rsidP="005954C5">
      <w:pPr>
        <w:rPr>
          <w:rFonts w:ascii="Dotum" w:eastAsia="Dotum" w:hAnsi="Dotum"/>
        </w:rPr>
      </w:pPr>
    </w:p>
    <w:p w14:paraId="210087F2" w14:textId="2D7D622D" w:rsidR="00A75AD4" w:rsidRPr="00A568B6" w:rsidRDefault="00A75AD4" w:rsidP="00A75AD4">
      <w:pPr>
        <w:rPr>
          <w:rFonts w:ascii="Dotum" w:eastAsia="Dotum" w:hAnsi="Dotum"/>
        </w:rPr>
      </w:pPr>
      <w:r w:rsidRPr="00E13AC6">
        <w:rPr>
          <w:rFonts w:ascii="Dotum" w:eastAsia="Dotum" w:hAnsi="Dotum"/>
          <w:i/>
          <w:iCs/>
        </w:rPr>
        <w:t>R</w:t>
      </w:r>
      <w:r w:rsidRPr="00E13AC6">
        <w:rPr>
          <w:rFonts w:ascii="Dotum" w:eastAsia="Dotum" w:hAnsi="Dotum"/>
          <w:i/>
          <w:iCs/>
        </w:rPr>
        <w:t>ISC</w:t>
      </w:r>
      <w:r w:rsidRPr="000A3693">
        <w:rPr>
          <w:rFonts w:ascii="Dotum" w:eastAsia="Dotum" w:hAnsi="Dotum"/>
          <w:i/>
          <w:iCs/>
        </w:rPr>
        <w:t xml:space="preserve">-V Addressing Modes </w:t>
      </w:r>
    </w:p>
    <w:p w14:paraId="3A085E61" w14:textId="54A7E896" w:rsidR="00BD05EB" w:rsidRDefault="00D4620E" w:rsidP="00A75AD4">
      <w:pPr>
        <w:rPr>
          <w:rFonts w:ascii="Dotum" w:eastAsia="Dotum" w:hAnsi="Dotum"/>
        </w:rPr>
      </w:pPr>
      <w:r>
        <w:rPr>
          <w:rFonts w:eastAsia="Dotum"/>
          <w:noProof/>
        </w:rPr>
        <w:drawing>
          <wp:anchor distT="0" distB="0" distL="114300" distR="114300" simplePos="0" relativeHeight="251659264" behindDoc="0" locked="0" layoutInCell="1" allowOverlap="1" wp14:anchorId="030596AB" wp14:editId="7D96742B">
            <wp:simplePos x="0" y="0"/>
            <wp:positionH relativeFrom="column">
              <wp:posOffset>5116739</wp:posOffset>
            </wp:positionH>
            <wp:positionV relativeFrom="paragraph">
              <wp:posOffset>218182</wp:posOffset>
            </wp:positionV>
            <wp:extent cx="4220210" cy="2733040"/>
            <wp:effectExtent l="0" t="0" r="0" b="0"/>
            <wp:wrapSquare wrapText="bothSides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0" b="7117"/>
                    <a:stretch/>
                  </pic:blipFill>
                  <pic:spPr bwMode="auto">
                    <a:xfrm>
                      <a:off x="0" y="0"/>
                      <a:ext cx="422021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AD4" w:rsidRPr="000A3693">
        <w:rPr>
          <w:rFonts w:ascii="Dotum" w:eastAsia="Dotum" w:hAnsi="Dotum"/>
        </w:rPr>
        <w:t xml:space="preserve">Addressing Modes: RISC-V standard for addressing for various instructions. </w:t>
      </w:r>
    </w:p>
    <w:p w14:paraId="3A7BC673" w14:textId="63D1C721" w:rsidR="00BD05EB" w:rsidRDefault="00BD05EB" w:rsidP="00E13AC6">
      <w:pPr>
        <w:rPr>
          <w:rFonts w:ascii="Dotum" w:eastAsia="Dotum" w:hAnsi="Dotum"/>
          <w:i/>
          <w:iCs/>
        </w:rPr>
      </w:pPr>
      <w:r>
        <w:rPr>
          <w:rFonts w:eastAsia="Dotum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A17F0" wp14:editId="31EF530B">
                <wp:simplePos x="0" y="0"/>
                <wp:positionH relativeFrom="column">
                  <wp:posOffset>228600</wp:posOffset>
                </wp:positionH>
                <wp:positionV relativeFrom="paragraph">
                  <wp:posOffset>22888</wp:posOffset>
                </wp:positionV>
                <wp:extent cx="4391025" cy="2059305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05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221BE" w14:textId="77777777" w:rsidR="00AD25D1" w:rsidRPr="00AD25D1" w:rsidRDefault="00AD25D1" w:rsidP="00AD25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Dotum" w:eastAsia="Dotum" w:hAnsi="Dotum"/>
                              </w:rPr>
                            </w:pPr>
                            <w:r w:rsidRPr="00AD25D1">
                              <w:rPr>
                                <w:rFonts w:ascii="Dotum" w:eastAsia="Dotum" w:hAnsi="Dotum"/>
                              </w:rPr>
                              <w:t>Immediate Addressing (I-Type): operand is a constant within the instruction</w:t>
                            </w:r>
                          </w:p>
                          <w:p w14:paraId="23F55629" w14:textId="77777777" w:rsidR="00AD25D1" w:rsidRPr="00AD25D1" w:rsidRDefault="00AD25D1" w:rsidP="00AD25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Dotum" w:eastAsia="Dotum" w:hAnsi="Dotum"/>
                              </w:rPr>
                            </w:pPr>
                            <w:r w:rsidRPr="00AD25D1">
                              <w:rPr>
                                <w:rFonts w:ascii="Dotum" w:eastAsia="Dotum" w:hAnsi="Dotum"/>
                              </w:rPr>
                              <w:t>Register Addressing (R-Type): operand is a register</w:t>
                            </w:r>
                          </w:p>
                          <w:p w14:paraId="15F71819" w14:textId="77777777" w:rsidR="00AD25D1" w:rsidRPr="00AD25D1" w:rsidRDefault="00AD25D1" w:rsidP="00AD25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Dotum" w:eastAsia="Dotum" w:hAnsi="Dotum"/>
                              </w:rPr>
                            </w:pPr>
                            <w:r w:rsidRPr="00AD25D1">
                              <w:rPr>
                                <w:rFonts w:ascii="Dotum" w:eastAsia="Dotum" w:hAnsi="Dotum"/>
                              </w:rPr>
                              <w:t>Base/Displacement Addressing (S/SB-Type): operand is at the memory location found from address from sum of a register &amp; constant within instruction</w:t>
                            </w:r>
                          </w:p>
                          <w:p w14:paraId="43642936" w14:textId="77777777" w:rsidR="00AD25D1" w:rsidRPr="00AD25D1" w:rsidRDefault="00AD25D1" w:rsidP="00AD25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Dotum" w:eastAsia="Dotum" w:hAnsi="Dotum"/>
                              </w:rPr>
                            </w:pPr>
                            <w:r w:rsidRPr="00AD25D1">
                              <w:rPr>
                                <w:rFonts w:ascii="Dotum" w:eastAsia="Dotum" w:hAnsi="Dotum"/>
                              </w:rPr>
                              <w:t>PC-Relative Addressing (U/UJ-Type): branch address is the sum of the PC &amp; constant within instruction</w:t>
                            </w:r>
                          </w:p>
                          <w:p w14:paraId="26D51E44" w14:textId="77777777" w:rsidR="00AD25D1" w:rsidRDefault="00AD2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A17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pt;margin-top:1.8pt;width:345.75pt;height:16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" fillcolor="white [3201]" stroked="f" strokeweight=".5pt">
                <v:textbox>
                  <w:txbxContent>
                    <w:p w14:paraId="61A221BE" w14:textId="77777777" w:rsidR="00AD25D1" w:rsidRPr="00AD25D1" w:rsidRDefault="00AD25D1" w:rsidP="00AD25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Dotum" w:eastAsia="Dotum" w:hAnsi="Dotum"/>
                        </w:rPr>
                      </w:pPr>
                      <w:r w:rsidRPr="00AD25D1">
                        <w:rPr>
                          <w:rFonts w:ascii="Dotum" w:eastAsia="Dotum" w:hAnsi="Dotum"/>
                        </w:rPr>
                        <w:t>Immediate Addressing (I-Type): operand is a constant within the instruction</w:t>
                      </w:r>
                    </w:p>
                    <w:p w14:paraId="23F55629" w14:textId="77777777" w:rsidR="00AD25D1" w:rsidRPr="00AD25D1" w:rsidRDefault="00AD25D1" w:rsidP="00AD25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Dotum" w:eastAsia="Dotum" w:hAnsi="Dotum"/>
                        </w:rPr>
                      </w:pPr>
                      <w:r w:rsidRPr="00AD25D1">
                        <w:rPr>
                          <w:rFonts w:ascii="Dotum" w:eastAsia="Dotum" w:hAnsi="Dotum"/>
                        </w:rPr>
                        <w:t>Register Addressing (R-Type): operand is a register</w:t>
                      </w:r>
                    </w:p>
                    <w:p w14:paraId="15F71819" w14:textId="77777777" w:rsidR="00AD25D1" w:rsidRPr="00AD25D1" w:rsidRDefault="00AD25D1" w:rsidP="00AD25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Dotum" w:eastAsia="Dotum" w:hAnsi="Dotum"/>
                        </w:rPr>
                      </w:pPr>
                      <w:r w:rsidRPr="00AD25D1">
                        <w:rPr>
                          <w:rFonts w:ascii="Dotum" w:eastAsia="Dotum" w:hAnsi="Dotum"/>
                        </w:rPr>
                        <w:t>Base/Displacement Addressing (S/SB-Type): operand is at the memory location found from address from sum of a register &amp; constant within instruction</w:t>
                      </w:r>
                    </w:p>
                    <w:p w14:paraId="43642936" w14:textId="77777777" w:rsidR="00AD25D1" w:rsidRPr="00AD25D1" w:rsidRDefault="00AD25D1" w:rsidP="00AD25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Dotum" w:eastAsia="Dotum" w:hAnsi="Dotum"/>
                        </w:rPr>
                      </w:pPr>
                      <w:r w:rsidRPr="00AD25D1">
                        <w:rPr>
                          <w:rFonts w:ascii="Dotum" w:eastAsia="Dotum" w:hAnsi="Dotum"/>
                        </w:rPr>
                        <w:t>PC-Relative Addressing (U/UJ-Type): branch address is the sum of the PC &amp; constant within instruction</w:t>
                      </w:r>
                    </w:p>
                    <w:p w14:paraId="26D51E44" w14:textId="77777777" w:rsidR="00AD25D1" w:rsidRDefault="00AD25D1"/>
                  </w:txbxContent>
                </v:textbox>
              </v:shape>
            </w:pict>
          </mc:Fallback>
        </mc:AlternateContent>
      </w:r>
    </w:p>
    <w:p w14:paraId="2B9B8A0B" w14:textId="01D13793" w:rsidR="00BD05EB" w:rsidRDefault="00BD05EB" w:rsidP="00E13AC6">
      <w:pPr>
        <w:rPr>
          <w:rFonts w:ascii="Dotum" w:eastAsia="Dotum" w:hAnsi="Dotum"/>
          <w:i/>
          <w:iCs/>
        </w:rPr>
      </w:pPr>
    </w:p>
    <w:p w14:paraId="524DBC2C" w14:textId="45CAF9D2" w:rsidR="00BD05EB" w:rsidRDefault="00BD05EB" w:rsidP="00E13AC6">
      <w:pPr>
        <w:rPr>
          <w:rFonts w:ascii="Dotum" w:eastAsia="Dotum" w:hAnsi="Dotum"/>
          <w:i/>
          <w:iCs/>
        </w:rPr>
      </w:pPr>
    </w:p>
    <w:p w14:paraId="16DEB4B3" w14:textId="78C6EE79" w:rsidR="00BD05EB" w:rsidRDefault="00BD05EB" w:rsidP="00E13AC6">
      <w:pPr>
        <w:rPr>
          <w:rFonts w:ascii="Dotum" w:eastAsia="Dotum" w:hAnsi="Dotum"/>
          <w:i/>
          <w:iCs/>
        </w:rPr>
      </w:pPr>
    </w:p>
    <w:p w14:paraId="02B781AF" w14:textId="54F6D570" w:rsidR="00BD05EB" w:rsidRDefault="00BD05EB" w:rsidP="00E13AC6">
      <w:pPr>
        <w:rPr>
          <w:rFonts w:ascii="Dotum" w:eastAsia="Dotum" w:hAnsi="Dotum"/>
          <w:i/>
          <w:iCs/>
        </w:rPr>
      </w:pPr>
    </w:p>
    <w:p w14:paraId="1C6712BE" w14:textId="3946C077" w:rsidR="00BD05EB" w:rsidRDefault="00BD05EB" w:rsidP="00E13AC6">
      <w:pPr>
        <w:rPr>
          <w:rFonts w:ascii="Dotum" w:eastAsia="Dotum" w:hAnsi="Dotum"/>
          <w:i/>
          <w:iCs/>
        </w:rPr>
      </w:pPr>
    </w:p>
    <w:p w14:paraId="6A526CF8" w14:textId="772B5AD4" w:rsidR="00BD05EB" w:rsidRDefault="00BD05EB" w:rsidP="00E13AC6">
      <w:pPr>
        <w:rPr>
          <w:rFonts w:ascii="Dotum" w:eastAsia="Dotum" w:hAnsi="Dotum"/>
          <w:i/>
          <w:iCs/>
        </w:rPr>
      </w:pPr>
    </w:p>
    <w:p w14:paraId="55487711" w14:textId="580CB159" w:rsidR="00BD05EB" w:rsidRDefault="00BD05EB" w:rsidP="00E13AC6">
      <w:pPr>
        <w:rPr>
          <w:rFonts w:ascii="Dotum" w:eastAsia="Dotum" w:hAnsi="Dotum"/>
          <w:i/>
          <w:iCs/>
        </w:rPr>
      </w:pPr>
    </w:p>
    <w:p w14:paraId="79FC8BEE" w14:textId="6891192D" w:rsidR="00BD05EB" w:rsidRDefault="00BD05EB" w:rsidP="00E13AC6">
      <w:pPr>
        <w:rPr>
          <w:rFonts w:ascii="Dotum" w:eastAsia="Dotum" w:hAnsi="Dotum"/>
          <w:i/>
          <w:iCs/>
        </w:rPr>
      </w:pPr>
    </w:p>
    <w:p w14:paraId="217FCCF5" w14:textId="3EE6A547" w:rsidR="00BD05EB" w:rsidRDefault="00BD05EB" w:rsidP="00E13AC6">
      <w:pPr>
        <w:rPr>
          <w:rFonts w:ascii="Dotum" w:eastAsia="Dotum" w:hAnsi="Dotum"/>
          <w:i/>
          <w:iCs/>
        </w:rPr>
      </w:pPr>
    </w:p>
    <w:p w14:paraId="315F5934" w14:textId="31EDF383" w:rsidR="00BD05EB" w:rsidRDefault="00BD05EB" w:rsidP="00E13AC6">
      <w:pPr>
        <w:rPr>
          <w:rFonts w:ascii="Dotum" w:eastAsia="Dotum" w:hAnsi="Dotum"/>
          <w:i/>
          <w:iCs/>
        </w:rPr>
      </w:pPr>
    </w:p>
    <w:p w14:paraId="10A3B758" w14:textId="7F64ED7F" w:rsidR="00BD05EB" w:rsidRDefault="00BD05EB" w:rsidP="00BD05EB">
      <w:pPr>
        <w:ind w:left="3600" w:firstLine="720"/>
        <w:rPr>
          <w:rFonts w:ascii="Dotum" w:eastAsia="Dotum" w:hAnsi="Dotum"/>
          <w:i/>
          <w:iCs/>
        </w:rPr>
      </w:pPr>
      <w:r w:rsidRPr="00B46B66">
        <w:rPr>
          <w:rFonts w:ascii="Dotum" w:eastAsia="Dotum" w:hAnsi="Dotum"/>
          <w:i/>
          <w:iCs/>
          <w:sz w:val="21"/>
          <w:szCs w:val="21"/>
        </w:rPr>
        <w:t>RISC-V Addressing Modes</w:t>
      </w:r>
      <w:r w:rsidRPr="007F543D">
        <w:rPr>
          <w:rFonts w:ascii="Dotum" w:eastAsia="Dotum" w:hAnsi="Dotum"/>
          <w:i/>
          <w:iCs/>
          <w:sz w:val="21"/>
          <w:szCs w:val="21"/>
        </w:rPr>
        <w:t xml:space="preserve"> </w:t>
      </w:r>
      <w:r>
        <w:rPr>
          <w:rFonts w:ascii="Dotum" w:eastAsia="Dotum" w:hAnsi="Dotum"/>
          <w:i/>
          <w:iCs/>
          <w:sz w:val="21"/>
          <w:szCs w:val="21"/>
        </w:rPr>
        <w:t>(</w:t>
      </w:r>
      <w:r>
        <w:rPr>
          <w:rFonts w:ascii="Dotum" w:eastAsia="Dotum" w:hAnsi="Dotum"/>
          <w:i/>
          <w:iCs/>
          <w:sz w:val="21"/>
          <w:szCs w:val="21"/>
        </w:rPr>
        <w:t>right</w:t>
      </w:r>
      <w:r>
        <w:rPr>
          <w:rFonts w:ascii="Dotum" w:eastAsia="Dotum" w:hAnsi="Dotum"/>
          <w:i/>
          <w:iCs/>
          <w:sz w:val="21"/>
          <w:szCs w:val="21"/>
        </w:rPr>
        <w:t xml:space="preserve">) </w:t>
      </w:r>
    </w:p>
    <w:p w14:paraId="5AC082B6" w14:textId="717C28EA" w:rsidR="00A203B7" w:rsidRPr="00BD05EB" w:rsidRDefault="00BD05EB" w:rsidP="00E13AC6">
      <w:pPr>
        <w:rPr>
          <w:rFonts w:ascii="Dotum" w:eastAsia="Dotum" w:hAnsi="Dotum"/>
        </w:rPr>
      </w:pPr>
      <w:r>
        <w:rPr>
          <w:rFonts w:ascii="Dotum" w:eastAsia="Dotum" w:hAnsi="Dotum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171D5A" wp14:editId="2DDBF649">
            <wp:simplePos x="0" y="0"/>
            <wp:positionH relativeFrom="column">
              <wp:posOffset>5017191</wp:posOffset>
            </wp:positionH>
            <wp:positionV relativeFrom="paragraph">
              <wp:posOffset>118152</wp:posOffset>
            </wp:positionV>
            <wp:extent cx="4507230" cy="2485390"/>
            <wp:effectExtent l="0" t="0" r="1270" b="3810"/>
            <wp:wrapSquare wrapText="bothSides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1A4">
        <w:rPr>
          <w:rFonts w:ascii="Dotum" w:eastAsia="Dotum" w:hAnsi="Dotum"/>
          <w:i/>
          <w:iCs/>
        </w:rPr>
        <w:t xml:space="preserve">Compiling </w:t>
      </w:r>
      <w:r w:rsidR="00271EAF">
        <w:rPr>
          <w:rFonts w:ascii="Dotum" w:eastAsia="Dotum" w:hAnsi="Dotum"/>
          <w:i/>
          <w:iCs/>
        </w:rPr>
        <w:t>&amp;</w:t>
      </w:r>
      <w:r w:rsidR="003531A4">
        <w:rPr>
          <w:rFonts w:ascii="Dotum" w:eastAsia="Dotum" w:hAnsi="Dotum"/>
          <w:i/>
          <w:iCs/>
        </w:rPr>
        <w:t xml:space="preserve"> Running a Program </w:t>
      </w:r>
    </w:p>
    <w:p w14:paraId="0BF41179" w14:textId="3DFC41B3" w:rsidR="003531A4" w:rsidRDefault="003531A4" w:rsidP="003531A4">
      <w:pPr>
        <w:rPr>
          <w:rFonts w:ascii="Dotum" w:eastAsia="Dotum" w:hAnsi="Dotum"/>
        </w:rPr>
      </w:pPr>
      <w:r>
        <w:rPr>
          <w:rFonts w:ascii="Dotum" w:eastAsia="Dotum" w:hAnsi="Dotum"/>
        </w:rPr>
        <w:t>Compiler: transforms a C program into an assembly language program (in this case, RISC-V). This reduces the amount of code as assembly instructions are higher-level</w:t>
      </w:r>
    </w:p>
    <w:p w14:paraId="22AEE4A9" w14:textId="3EB34FCD" w:rsidR="003531A4" w:rsidRDefault="003531A4" w:rsidP="003531A4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Assembler: converts accepted instructions into a more simplified translation (psuedoinstruction) </w:t>
      </w:r>
    </w:p>
    <w:p w14:paraId="6FBC6259" w14:textId="5CF49C6F" w:rsidR="003531A4" w:rsidRDefault="003531A4" w:rsidP="00A203B7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Ex. mv </w:t>
      </w:r>
      <w:r w:rsidR="00271EAF">
        <w:rPr>
          <w:rFonts w:ascii="Dotum" w:eastAsia="Dotum" w:hAnsi="Dotum"/>
        </w:rPr>
        <w:t>&amp;</w:t>
      </w:r>
      <w:r>
        <w:rPr>
          <w:rFonts w:ascii="Dotum" w:eastAsia="Dotum" w:hAnsi="Dotum"/>
        </w:rPr>
        <w:t xml:space="preserve"> li instructions in assembly language are equivalent to </w:t>
      </w:r>
      <w:proofErr w:type="spellStart"/>
      <w:r>
        <w:rPr>
          <w:rFonts w:ascii="Dotum" w:eastAsia="Dotum" w:hAnsi="Dotum"/>
        </w:rPr>
        <w:t>addi</w:t>
      </w:r>
      <w:proofErr w:type="spellEnd"/>
      <w:r>
        <w:rPr>
          <w:rFonts w:ascii="Dotum" w:eastAsia="Dotum" w:hAnsi="Dotum"/>
        </w:rPr>
        <w:t xml:space="preserve"> in machine language </w:t>
      </w:r>
    </w:p>
    <w:p w14:paraId="21B3A2F8" w14:textId="36A656C3" w:rsidR="003531A4" w:rsidRDefault="00271EAF" w:rsidP="00A203B7">
      <w:pPr>
        <w:rPr>
          <w:rFonts w:ascii="Dotum" w:eastAsia="Dotum" w:hAnsi="Dotum"/>
        </w:rPr>
      </w:pPr>
      <w:r>
        <w:rPr>
          <w:rFonts w:ascii="Dotum" w:eastAsia="Dotum" w:hAnsi="Dotum"/>
        </w:rPr>
        <w:t>Linker: links together easy assembly machine language program into one</w:t>
      </w:r>
      <w:r w:rsidR="00542576">
        <w:rPr>
          <w:rFonts w:ascii="Dotum" w:eastAsia="Dotum" w:hAnsi="Dotum"/>
        </w:rPr>
        <w:t xml:space="preserve">, outputting an executable file that can be run on </w:t>
      </w:r>
      <w:r w:rsidR="007F543D">
        <w:rPr>
          <w:rFonts w:ascii="Dotum" w:eastAsia="Dotum" w:hAnsi="Dotum"/>
        </w:rPr>
        <w:t>a</w:t>
      </w:r>
      <w:r w:rsidR="00542576">
        <w:rPr>
          <w:rFonts w:ascii="Dotum" w:eastAsia="Dotum" w:hAnsi="Dotum"/>
        </w:rPr>
        <w:t xml:space="preserve"> computer </w:t>
      </w:r>
    </w:p>
    <w:p w14:paraId="65939AE7" w14:textId="09C0A8AD" w:rsidR="00271EAF" w:rsidRDefault="00271EAF" w:rsidP="00A203B7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>Step 1. Place code &amp; data modules symbolically in memory</w:t>
      </w:r>
    </w:p>
    <w:p w14:paraId="6FCA8B65" w14:textId="3532A10C" w:rsidR="00A203B7" w:rsidRDefault="00271EAF" w:rsidP="00A203B7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Step 2. Determine addresses of data &amp; instruction labels </w:t>
      </w:r>
    </w:p>
    <w:p w14:paraId="50BB71E1" w14:textId="788EF1DF" w:rsidR="00271EAF" w:rsidRPr="00B46B66" w:rsidRDefault="00271EAF" w:rsidP="00A203B7">
      <w:pPr>
        <w:ind w:left="720"/>
        <w:rPr>
          <w:rFonts w:ascii="Dotum" w:eastAsia="Dotum" w:hAnsi="Dotum"/>
          <w:sz w:val="21"/>
          <w:szCs w:val="21"/>
        </w:rPr>
      </w:pPr>
      <w:r>
        <w:rPr>
          <w:rFonts w:ascii="Dotum" w:eastAsia="Dotum" w:hAnsi="Dotum"/>
        </w:rPr>
        <w:t xml:space="preserve">Step 3. Path internal &amp; external references </w:t>
      </w:r>
    </w:p>
    <w:p w14:paraId="0B65ACC7" w14:textId="77777777" w:rsidR="00C10B2B" w:rsidRDefault="00C10B2B" w:rsidP="00C10B2B">
      <w:pPr>
        <w:ind w:left="720" w:firstLine="720"/>
        <w:jc w:val="right"/>
        <w:rPr>
          <w:rFonts w:ascii="Dotum" w:eastAsia="Dotum" w:hAnsi="Dotum"/>
          <w:i/>
          <w:iCs/>
          <w:sz w:val="21"/>
          <w:szCs w:val="21"/>
        </w:rPr>
      </w:pPr>
    </w:p>
    <w:p w14:paraId="3720C58C" w14:textId="4B21559B" w:rsidR="00337168" w:rsidRDefault="00C10B2B" w:rsidP="00C10B2B">
      <w:pPr>
        <w:ind w:left="720" w:firstLine="720"/>
        <w:jc w:val="right"/>
        <w:rPr>
          <w:rFonts w:ascii="Dotum" w:eastAsia="Dotum" w:hAnsi="Dotum"/>
          <w:i/>
          <w:iCs/>
          <w:sz w:val="21"/>
          <w:szCs w:val="21"/>
        </w:rPr>
      </w:pPr>
      <w:r w:rsidRPr="00B46B66">
        <w:rPr>
          <w:rFonts w:ascii="Dotum" w:eastAsia="Dotum" w:hAnsi="Dotum"/>
          <w:i/>
          <w:iCs/>
          <w:sz w:val="21"/>
          <w:szCs w:val="21"/>
        </w:rPr>
        <w:t>RISC-V &amp; MIPS Instruction Formats</w:t>
      </w:r>
      <w:r w:rsidR="007F543D">
        <w:rPr>
          <w:rFonts w:ascii="Dotum" w:eastAsia="Dotum" w:hAnsi="Dotum"/>
          <w:i/>
          <w:iCs/>
          <w:sz w:val="21"/>
          <w:szCs w:val="21"/>
        </w:rPr>
        <w:t xml:space="preserve"> (</w:t>
      </w:r>
      <w:r>
        <w:rPr>
          <w:rFonts w:ascii="Dotum" w:eastAsia="Dotum" w:hAnsi="Dotum"/>
          <w:i/>
          <w:iCs/>
          <w:sz w:val="21"/>
          <w:szCs w:val="21"/>
        </w:rPr>
        <w:t>above</w:t>
      </w:r>
      <w:r w:rsidR="007F543D">
        <w:rPr>
          <w:rFonts w:ascii="Dotum" w:eastAsia="Dotum" w:hAnsi="Dotum"/>
          <w:i/>
          <w:iCs/>
          <w:sz w:val="21"/>
          <w:szCs w:val="21"/>
        </w:rPr>
        <w:t>)</w:t>
      </w:r>
    </w:p>
    <w:p w14:paraId="567825CB" w14:textId="1370BACE" w:rsidR="00962945" w:rsidRPr="007F543D" w:rsidRDefault="005F00A3" w:rsidP="003531A4">
      <w:pPr>
        <w:rPr>
          <w:rFonts w:ascii="Dotum" w:eastAsia="Dotum" w:hAnsi="Dotum"/>
          <w:i/>
          <w:iCs/>
          <w:sz w:val="21"/>
          <w:szCs w:val="21"/>
        </w:rPr>
      </w:pPr>
      <w:r>
        <w:rPr>
          <w:rFonts w:ascii="Dotum" w:eastAsia="Dotum" w:hAnsi="Dotum"/>
          <w:noProof/>
        </w:rPr>
        <w:drawing>
          <wp:anchor distT="0" distB="0" distL="114300" distR="114300" simplePos="0" relativeHeight="251661312" behindDoc="0" locked="0" layoutInCell="1" allowOverlap="1" wp14:anchorId="3F4D3AF5" wp14:editId="4154F51D">
            <wp:simplePos x="0" y="0"/>
            <wp:positionH relativeFrom="column">
              <wp:posOffset>4312920</wp:posOffset>
            </wp:positionH>
            <wp:positionV relativeFrom="paragraph">
              <wp:posOffset>82173</wp:posOffset>
            </wp:positionV>
            <wp:extent cx="5450840" cy="269240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AC6">
        <w:rPr>
          <w:rFonts w:ascii="Dotum" w:eastAsia="Dotum" w:hAnsi="Dotum"/>
        </w:rPr>
        <w:t>Loader: operating system reads executable into memory</w:t>
      </w:r>
      <w:r w:rsidR="007F543D">
        <w:rPr>
          <w:rFonts w:ascii="Dotum" w:eastAsia="Dotum" w:hAnsi="Dotum"/>
          <w:i/>
          <w:iCs/>
          <w:sz w:val="21"/>
          <w:szCs w:val="21"/>
        </w:rPr>
        <w:t xml:space="preserve"> </w:t>
      </w:r>
      <w:r w:rsidR="007F543D">
        <w:rPr>
          <w:rFonts w:ascii="Dotum" w:eastAsia="Dotum" w:hAnsi="Dotum"/>
        </w:rPr>
        <w:t>&amp;</w:t>
      </w:r>
      <w:r w:rsidR="00962945">
        <w:rPr>
          <w:rFonts w:ascii="Dotum" w:eastAsia="Dotum" w:hAnsi="Dotum"/>
        </w:rPr>
        <w:t xml:space="preserve"> starts the program </w:t>
      </w:r>
    </w:p>
    <w:p w14:paraId="0DAB875B" w14:textId="141A323C" w:rsidR="00962945" w:rsidRDefault="00962945" w:rsidP="00FB793E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Step 1. Read executable header to determine size of text &amp; segments </w:t>
      </w:r>
    </w:p>
    <w:p w14:paraId="629183C4" w14:textId="3A415151" w:rsidR="00962945" w:rsidRDefault="00962945" w:rsidP="00FB793E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Step 2: Create address space for text &amp; data based on size </w:t>
      </w:r>
    </w:p>
    <w:p w14:paraId="0FE0EBCF" w14:textId="5D142C1E" w:rsidR="00962945" w:rsidRDefault="00962945" w:rsidP="00FB793E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Step 3: Copy instruction &amp; data from the executable file into memory </w:t>
      </w:r>
    </w:p>
    <w:p w14:paraId="02F20BE9" w14:textId="30EB33BF" w:rsidR="00962945" w:rsidRDefault="00962945" w:rsidP="00FB793E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Step 4: Copy parameters to main program on the stack </w:t>
      </w:r>
    </w:p>
    <w:p w14:paraId="354914A3" w14:textId="3C5A3DAA" w:rsidR="00337168" w:rsidRDefault="00962945" w:rsidP="00337168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>Step 5: Initialize processor registers and set stack pointer to first free memory location</w:t>
      </w:r>
    </w:p>
    <w:p w14:paraId="317EF05F" w14:textId="77777777" w:rsidR="00A84867" w:rsidRDefault="00A84867" w:rsidP="005F00A3">
      <w:pPr>
        <w:ind w:left="720"/>
        <w:rPr>
          <w:rFonts w:ascii="Dotum" w:eastAsia="Dotum" w:hAnsi="Dotum"/>
        </w:rPr>
      </w:pPr>
      <w:r>
        <w:rPr>
          <w:rFonts w:ascii="Dotum" w:eastAsia="Dotum" w:hAnsi="Dot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F6FE1" wp14:editId="789DC974">
                <wp:simplePos x="0" y="0"/>
                <wp:positionH relativeFrom="column">
                  <wp:posOffset>3283585</wp:posOffset>
                </wp:positionH>
                <wp:positionV relativeFrom="paragraph">
                  <wp:posOffset>394042</wp:posOffset>
                </wp:positionV>
                <wp:extent cx="6240026" cy="1477624"/>
                <wp:effectExtent l="355600" t="241300" r="351790" b="4660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026" cy="1477624"/>
                        </a:xfrm>
                        <a:prstGeom prst="rect">
                          <a:avLst/>
                        </a:prstGeom>
                        <a:solidFill>
                          <a:srgbClr val="76D6FF">
                            <a:alpha val="61176"/>
                          </a:srgbClr>
                        </a:solidFill>
                        <a:ln w="6350">
                          <a:noFill/>
                        </a:ln>
                        <a:effectLst>
                          <a:outerShdw blurRad="522725" dist="127125" dir="5100000" algn="t" rotWithShape="0">
                            <a:srgbClr val="00B0F0">
                              <a:alpha val="64000"/>
                            </a:srgbClr>
                          </a:outerShdw>
                          <a:softEdge rad="63500"/>
                        </a:effectLst>
                      </wps:spPr>
                      <wps:txbx>
                        <w:txbxContent>
                          <w:p w14:paraId="7E77B8B7" w14:textId="77777777" w:rsidR="00A84867" w:rsidRPr="000F74A9" w:rsidRDefault="00A84867" w:rsidP="00A84867">
                            <w:pPr>
                              <w:adjustRightInd w:val="0"/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</w:pP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DO NOT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i/>
                                <w:iCs/>
                              </w:rPr>
                              <w:t xml:space="preserve"> Forget!!</w:t>
                            </w:r>
                          </w:p>
                          <w:p w14:paraId="51F65371" w14:textId="77777777" w:rsidR="00A84867" w:rsidRPr="000F74A9" w:rsidRDefault="00A84867" w:rsidP="00A8486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</w:pP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Powerful instructions 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u w:val="single"/>
                              </w:rPr>
                              <w:t>DO NOT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 mean higher performance</w:t>
                            </w:r>
                          </w:p>
                          <w:p w14:paraId="71EC05C4" w14:textId="77777777" w:rsidR="00A84867" w:rsidRPr="000F74A9" w:rsidRDefault="00A84867" w:rsidP="00A8486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</w:pP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Writing in assembly language 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u w:val="single"/>
                              </w:rPr>
                              <w:t>DOES NOT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 always obtain the highest performance</w:t>
                            </w:r>
                          </w:p>
                          <w:p w14:paraId="06A629BE" w14:textId="77777777" w:rsidR="00A84867" w:rsidRPr="000F74A9" w:rsidRDefault="00A84867" w:rsidP="00A848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</w:pP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Sequential word/doubleword addresses in machines with byte addressing 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u w:val="single"/>
                              </w:rPr>
                              <w:t>DO NOT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 differ by one</w:t>
                            </w:r>
                          </w:p>
                          <w:p w14:paraId="2F9C031D" w14:textId="77777777" w:rsidR="00A84867" w:rsidRPr="000F74A9" w:rsidRDefault="00A84867" w:rsidP="00A848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</w:pP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  <w:u w:val="single"/>
                              </w:rPr>
                              <w:t>DO NOT</w:t>
                            </w:r>
                            <w:r w:rsidRPr="000F74A9">
                              <w:rPr>
                                <w:rFonts w:ascii="Dotum" w:eastAsia="Dotum" w:hAnsi="Dotum"/>
                                <w:b/>
                                <w:bCs/>
                              </w:rPr>
                              <w:t xml:space="preserve"> use a pointer to an automatic variable outside its defining procedure.</w:t>
                            </w:r>
                          </w:p>
                          <w:p w14:paraId="30552044" w14:textId="77777777" w:rsidR="00A84867" w:rsidRPr="000F74A9" w:rsidRDefault="00A84867" w:rsidP="00A848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6FE1" id="Text Box 7" o:spid="_x0000_s1027" type="#_x0000_t202" style="position:absolute;left:0;text-align:left;margin-left:258.55pt;margin-top:31.05pt;width:491.35pt;height:11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" fillcolor="#76d6ff" stroked="f" strokeweight=".5pt">
                <v:fill opacity="40092f"/>
                <v:shadow on="t" color="#00b0f0" opacity="41943f" origin=",-.5" offset=".30778mm,3.51781mm"/>
                <v:textbox>
                  <w:txbxContent>
                    <w:p w14:paraId="7E77B8B7" w14:textId="77777777" w:rsidR="00A84867" w:rsidRPr="000F74A9" w:rsidRDefault="00A84867" w:rsidP="00A84867">
                      <w:pPr>
                        <w:adjustRightInd w:val="0"/>
                        <w:rPr>
                          <w:rFonts w:ascii="Dotum" w:eastAsia="Dotum" w:hAnsi="Dotum"/>
                          <w:b/>
                          <w:bCs/>
                        </w:rPr>
                      </w:pPr>
                      <w:r w:rsidRPr="000F74A9">
                        <w:rPr>
                          <w:rFonts w:ascii="Dotum" w:eastAsia="Dotum" w:hAnsi="Dotum"/>
                          <w:b/>
                          <w:bCs/>
                          <w:i/>
                          <w:iCs/>
                          <w:u w:val="single"/>
                        </w:rPr>
                        <w:t>DO NOT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  <w:i/>
                          <w:iCs/>
                        </w:rPr>
                        <w:t xml:space="preserve"> Forget!!</w:t>
                      </w:r>
                    </w:p>
                    <w:p w14:paraId="51F65371" w14:textId="77777777" w:rsidR="00A84867" w:rsidRPr="000F74A9" w:rsidRDefault="00A84867" w:rsidP="00A8486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Dotum" w:eastAsia="Dotum" w:hAnsi="Dotum"/>
                          <w:b/>
                          <w:bCs/>
                        </w:rPr>
                      </w:pP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Powerful instructions 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  <w:u w:val="single"/>
                        </w:rPr>
                        <w:t>DO NOT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 mean higher performance</w:t>
                      </w:r>
                    </w:p>
                    <w:p w14:paraId="71EC05C4" w14:textId="77777777" w:rsidR="00A84867" w:rsidRPr="000F74A9" w:rsidRDefault="00A84867" w:rsidP="00A8486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Dotum" w:eastAsia="Dotum" w:hAnsi="Dotum"/>
                          <w:b/>
                          <w:bCs/>
                        </w:rPr>
                      </w:pP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Writing in assembly language 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  <w:u w:val="single"/>
                        </w:rPr>
                        <w:t>DOES NOT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 always obtain the highest performance</w:t>
                      </w:r>
                    </w:p>
                    <w:p w14:paraId="06A629BE" w14:textId="77777777" w:rsidR="00A84867" w:rsidRPr="000F74A9" w:rsidRDefault="00A84867" w:rsidP="00A848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otum" w:eastAsia="Dotum" w:hAnsi="Dotum"/>
                          <w:b/>
                          <w:bCs/>
                        </w:rPr>
                      </w:pP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Sequential word/doubleword addresses in machines with byte addressing 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  <w:u w:val="single"/>
                        </w:rPr>
                        <w:t>DO NOT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 differ by one</w:t>
                      </w:r>
                    </w:p>
                    <w:p w14:paraId="2F9C031D" w14:textId="77777777" w:rsidR="00A84867" w:rsidRPr="000F74A9" w:rsidRDefault="00A84867" w:rsidP="00A848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Dotum" w:eastAsia="Dotum" w:hAnsi="Dotum"/>
                          <w:b/>
                          <w:bCs/>
                        </w:rPr>
                      </w:pPr>
                      <w:r w:rsidRPr="000F74A9">
                        <w:rPr>
                          <w:rFonts w:ascii="Dotum" w:eastAsia="Dotum" w:hAnsi="Dotum"/>
                          <w:b/>
                          <w:bCs/>
                          <w:u w:val="single"/>
                        </w:rPr>
                        <w:t>DO NOT</w:t>
                      </w:r>
                      <w:r w:rsidRPr="000F74A9">
                        <w:rPr>
                          <w:rFonts w:ascii="Dotum" w:eastAsia="Dotum" w:hAnsi="Dotum"/>
                          <w:b/>
                          <w:bCs/>
                        </w:rPr>
                        <w:t xml:space="preserve"> use a pointer to an automatic variable outside its defining procedure.</w:t>
                      </w:r>
                    </w:p>
                    <w:p w14:paraId="30552044" w14:textId="77777777" w:rsidR="00A84867" w:rsidRPr="000F74A9" w:rsidRDefault="00A84867" w:rsidP="00A848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945">
        <w:rPr>
          <w:rFonts w:ascii="Dotum" w:eastAsia="Dotum" w:hAnsi="Dotum"/>
        </w:rPr>
        <w:t xml:space="preserve">Step 6: Branch to start-up routine. Start-up routine copies parameters into argument registers, </w:t>
      </w:r>
      <w:r>
        <w:rPr>
          <w:rFonts w:ascii="Dotum" w:eastAsia="Dotum" w:hAnsi="Dotum"/>
        </w:rPr>
        <w:br/>
      </w:r>
      <w:r w:rsidR="00962945">
        <w:rPr>
          <w:rFonts w:ascii="Dotum" w:eastAsia="Dotum" w:hAnsi="Dotum"/>
        </w:rPr>
        <w:t xml:space="preserve">calls main routine, </w:t>
      </w:r>
      <w:r w:rsidR="00FB793E">
        <w:rPr>
          <w:rFonts w:ascii="Dotum" w:eastAsia="Dotum" w:hAnsi="Dotum"/>
        </w:rPr>
        <w:t>&amp;</w:t>
      </w:r>
      <w:r w:rsidR="00962945">
        <w:rPr>
          <w:rFonts w:ascii="Dotum" w:eastAsia="Dotum" w:hAnsi="Dotum"/>
        </w:rPr>
        <w:t xml:space="preserve"> terminates once </w:t>
      </w:r>
    </w:p>
    <w:p w14:paraId="51ADD777" w14:textId="77777777" w:rsidR="00A84867" w:rsidRDefault="00962945" w:rsidP="00A84867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 xml:space="preserve">routine has returned using an </w:t>
      </w:r>
    </w:p>
    <w:p w14:paraId="0C353DD2" w14:textId="4EE8F43E" w:rsidR="00CD4AF8" w:rsidRDefault="00962945" w:rsidP="00A84867">
      <w:pPr>
        <w:ind w:left="720"/>
        <w:rPr>
          <w:rFonts w:ascii="Dotum" w:eastAsia="Dotum" w:hAnsi="Dotum"/>
        </w:rPr>
      </w:pPr>
      <w:r>
        <w:rPr>
          <w:rFonts w:ascii="Dotum" w:eastAsia="Dotum" w:hAnsi="Dotum"/>
        </w:rPr>
        <w:t>exit system cal</w:t>
      </w:r>
      <w:r w:rsidR="005F00A3">
        <w:rPr>
          <w:rFonts w:ascii="Dotum" w:eastAsia="Dotum" w:hAnsi="Dotum"/>
        </w:rPr>
        <w:t xml:space="preserve">l </w:t>
      </w:r>
    </w:p>
    <w:p w14:paraId="59EEC789" w14:textId="77777777" w:rsidR="00CD4AF8" w:rsidRDefault="00CD4AF8">
      <w:pPr>
        <w:rPr>
          <w:rFonts w:ascii="Dotum" w:eastAsia="Dotum" w:hAnsi="Dotum"/>
        </w:rPr>
      </w:pPr>
      <w:r>
        <w:rPr>
          <w:rFonts w:ascii="Dotum" w:eastAsia="Dotum" w:hAnsi="Dotum"/>
        </w:rPr>
        <w:br w:type="page"/>
      </w:r>
    </w:p>
    <w:p w14:paraId="34056B0F" w14:textId="414AD85F" w:rsidR="0038740A" w:rsidRDefault="00192A60" w:rsidP="00EC10AA">
      <w:pPr>
        <w:rPr>
          <w:rFonts w:ascii="Dotum" w:eastAsia="Dotum" w:hAnsi="Dotum"/>
          <w:b/>
          <w:bCs/>
        </w:rPr>
      </w:pPr>
      <w:r>
        <w:rPr>
          <w:rFonts w:ascii="Dotum" w:eastAsia="Dotum" w:hAnsi="Dotum"/>
          <w:b/>
          <w:bCs/>
        </w:rPr>
        <w:lastRenderedPageBreak/>
        <w:t xml:space="preserve">Chapter 3: Arithmetic for Computers </w:t>
      </w:r>
    </w:p>
    <w:p w14:paraId="6F5B8668" w14:textId="6296EE3C" w:rsidR="00192A60" w:rsidRDefault="00192A60" w:rsidP="00EC10AA">
      <w:p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Basic Arithmetic </w:t>
      </w:r>
    </w:p>
    <w:p w14:paraId="4D6B7973" w14:textId="5CE789C4" w:rsidR="00192A60" w:rsidRDefault="00192A60" w:rsidP="00EC10AA">
      <w:pPr>
        <w:pStyle w:val="ListParagraph"/>
        <w:numPr>
          <w:ilvl w:val="0"/>
          <w:numId w:val="12"/>
        </w:numPr>
        <w:ind w:left="1080"/>
        <w:rPr>
          <w:rFonts w:ascii="Dotum" w:eastAsia="Dotum" w:hAnsi="Dotum"/>
        </w:rPr>
      </w:pPr>
      <w:r>
        <w:rPr>
          <w:rFonts w:ascii="Dotum" w:eastAsia="Dotum" w:hAnsi="Dotum"/>
        </w:rPr>
        <w:t>Binary addition: add from right to left</w:t>
      </w:r>
    </w:p>
    <w:p w14:paraId="399D0F93" w14:textId="35279098" w:rsidR="008963A7" w:rsidRPr="008963A7" w:rsidRDefault="008963A7" w:rsidP="00EC10AA">
      <w:pPr>
        <w:pStyle w:val="ListParagraph"/>
        <w:ind w:left="1440"/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>Example: Add two binary values b</w:t>
      </w:r>
      <w:r>
        <w:rPr>
          <w:rFonts w:ascii="Dotum" w:eastAsia="Dotum" w:hAnsi="Dotum"/>
          <w:i/>
          <w:iCs/>
          <w:vertAlign w:val="subscript"/>
        </w:rPr>
        <w:t>1</w:t>
      </w:r>
      <w:r>
        <w:rPr>
          <w:rFonts w:ascii="Dotum" w:eastAsia="Dotum" w:hAnsi="Dotum"/>
          <w:i/>
          <w:iCs/>
        </w:rPr>
        <w:t xml:space="preserve"> and b</w:t>
      </w:r>
      <w:r>
        <w:rPr>
          <w:rFonts w:ascii="Dotum" w:eastAsia="Dotum" w:hAnsi="Dotum"/>
          <w:i/>
          <w:iCs/>
          <w:vertAlign w:val="subscript"/>
        </w:rPr>
        <w:t xml:space="preserve">2 </w:t>
      </w:r>
      <w:r>
        <w:rPr>
          <w:rFonts w:ascii="Dotum" w:eastAsia="Dotum" w:hAnsi="Dotum"/>
          <w:i/>
          <w:iCs/>
        </w:rPr>
        <w:t>to produce the sum b</w:t>
      </w:r>
      <w:r>
        <w:rPr>
          <w:rFonts w:ascii="Dotum" w:eastAsia="Dotum" w:hAnsi="Dotum"/>
          <w:i/>
          <w:iCs/>
          <w:vertAlign w:val="subscript"/>
        </w:rPr>
        <w:t>3</w:t>
      </w:r>
      <w:r>
        <w:rPr>
          <w:rFonts w:ascii="Dotum" w:eastAsia="Dotum" w:hAnsi="Dotum"/>
          <w:i/>
          <w:iCs/>
        </w:rPr>
        <w:t xml:space="preserve">. c is the current bit being access in each binary value. </w:t>
      </w:r>
    </w:p>
    <w:p w14:paraId="7DA6D6DF" w14:textId="5D1BE9BB" w:rsidR="00192A60" w:rsidRDefault="0031674B" w:rsidP="00EC10AA">
      <w:pPr>
        <w:pStyle w:val="ListParagraph"/>
        <w:numPr>
          <w:ilvl w:val="1"/>
          <w:numId w:val="12"/>
        </w:numPr>
        <w:ind w:left="1800"/>
        <w:rPr>
          <w:rFonts w:ascii="Dotum" w:eastAsia="Dotum" w:hAnsi="Dotum"/>
        </w:rPr>
      </w:pPr>
      <w:r>
        <w:rPr>
          <w:rFonts w:ascii="Dotum" w:eastAsia="Dotum" w:hAnsi="Dotum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EDA219D" wp14:editId="42A8EBF1">
            <wp:simplePos x="0" y="0"/>
            <wp:positionH relativeFrom="column">
              <wp:posOffset>5518736</wp:posOffset>
            </wp:positionH>
            <wp:positionV relativeFrom="paragraph">
              <wp:posOffset>143391</wp:posOffset>
            </wp:positionV>
            <wp:extent cx="3818255" cy="5123180"/>
            <wp:effectExtent l="0" t="0" r="4445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3410" r="10784"/>
                    <a:stretch/>
                  </pic:blipFill>
                  <pic:spPr bwMode="auto">
                    <a:xfrm>
                      <a:off x="0" y="0"/>
                      <a:ext cx="3818255" cy="512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A60">
        <w:rPr>
          <w:rFonts w:ascii="Dotum" w:eastAsia="Dotum" w:hAnsi="Dotum"/>
        </w:rPr>
        <w:t>If b</w:t>
      </w:r>
      <w:r w:rsidR="00192A60">
        <w:rPr>
          <w:rFonts w:ascii="Dotum" w:eastAsia="Dotum" w:hAnsi="Dotum"/>
          <w:vertAlign w:val="subscript"/>
        </w:rPr>
        <w:t>1</w:t>
      </w:r>
      <w:r w:rsidR="00192A60">
        <w:rPr>
          <w:rFonts w:ascii="Dotum" w:eastAsia="Dotum" w:hAnsi="Dotum"/>
        </w:rPr>
        <w:t>(c) + b</w:t>
      </w:r>
      <w:r w:rsidR="00192A60">
        <w:rPr>
          <w:rFonts w:ascii="Dotum" w:eastAsia="Dotum" w:hAnsi="Dotum"/>
          <w:vertAlign w:val="subscript"/>
        </w:rPr>
        <w:t>2</w:t>
      </w:r>
      <w:r w:rsidR="00192A60">
        <w:rPr>
          <w:rFonts w:ascii="Dotum" w:eastAsia="Dotum" w:hAnsi="Dotum"/>
        </w:rPr>
        <w:t>(c) = (1+1)</w:t>
      </w:r>
    </w:p>
    <w:p w14:paraId="419BBEC8" w14:textId="685D448E" w:rsidR="00192A60" w:rsidRDefault="00E65670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 w:rsidR="002136F6">
        <w:rPr>
          <w:rFonts w:ascii="Dotum" w:eastAsia="Dotum" w:hAnsi="Dotum"/>
          <w:vertAlign w:val="subscript"/>
        </w:rPr>
        <w:t>3</w:t>
      </w:r>
      <w:r>
        <w:rPr>
          <w:rFonts w:ascii="Dotum" w:eastAsia="Dotum" w:hAnsi="Dotum"/>
        </w:rPr>
        <w:t>(c)</w:t>
      </w:r>
      <w:r w:rsidR="00192A60">
        <w:rPr>
          <w:rFonts w:ascii="Dotum" w:eastAsia="Dotum" w:hAnsi="Dotum"/>
        </w:rPr>
        <w:t xml:space="preserve"> = </w:t>
      </w:r>
      <w:r w:rsidR="001B6FF5">
        <w:rPr>
          <w:rFonts w:ascii="Dotum" w:eastAsia="Dotum" w:hAnsi="Dotum"/>
        </w:rPr>
        <w:t>0</w:t>
      </w:r>
    </w:p>
    <w:p w14:paraId="0A54CD91" w14:textId="0E9CB2FF" w:rsidR="001B6FF5" w:rsidRDefault="001B6FF5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(c+1)</w:t>
      </w:r>
      <w:r>
        <w:rPr>
          <w:rFonts w:ascii="Dotum" w:eastAsia="Dotum" w:hAnsi="Dotum"/>
        </w:rPr>
        <w:t xml:space="preserve"> = b</w:t>
      </w:r>
      <w:r>
        <w:rPr>
          <w:rFonts w:ascii="Dotum" w:eastAsia="Dotum" w:hAnsi="Dotum"/>
          <w:vertAlign w:val="subscript"/>
        </w:rPr>
        <w:t>1</w:t>
      </w:r>
      <w:r w:rsidR="00192A60">
        <w:rPr>
          <w:rFonts w:ascii="Dotum" w:eastAsia="Dotum" w:hAnsi="Dotum"/>
        </w:rPr>
        <w:t>(c+1)</w:t>
      </w:r>
      <w:r>
        <w:rPr>
          <w:rFonts w:ascii="Dotum" w:eastAsia="Dotum" w:hAnsi="Dotum"/>
        </w:rPr>
        <w:t xml:space="preserve"> + </w:t>
      </w:r>
      <w:r w:rsidR="00192A60">
        <w:rPr>
          <w:rFonts w:ascii="Dotum" w:eastAsia="Dotum" w:hAnsi="Dotum"/>
        </w:rPr>
        <w:t>1</w:t>
      </w:r>
    </w:p>
    <w:p w14:paraId="533E57FA" w14:textId="4F62F843" w:rsidR="00192A60" w:rsidRDefault="001B6FF5" w:rsidP="00EC10AA">
      <w:pPr>
        <w:pStyle w:val="ListParagraph"/>
        <w:numPr>
          <w:ilvl w:val="1"/>
          <w:numId w:val="12"/>
        </w:numPr>
        <w:ind w:left="1800"/>
        <w:rPr>
          <w:rFonts w:ascii="Dotum" w:eastAsia="Dotum" w:hAnsi="Dotum"/>
        </w:rPr>
      </w:pPr>
      <w:r>
        <w:rPr>
          <w:rFonts w:ascii="Dotum" w:eastAsia="Dotum" w:hAnsi="Dotum"/>
        </w:rPr>
        <w:t xml:space="preserve">Else if </w:t>
      </w: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(c) + b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(c) = (</w:t>
      </w:r>
      <w:r>
        <w:rPr>
          <w:rFonts w:ascii="Dotum" w:eastAsia="Dotum" w:hAnsi="Dotum"/>
        </w:rPr>
        <w:t>0</w:t>
      </w:r>
      <w:r>
        <w:rPr>
          <w:rFonts w:ascii="Dotum" w:eastAsia="Dotum" w:hAnsi="Dotum"/>
        </w:rPr>
        <w:t>+1)</w:t>
      </w:r>
    </w:p>
    <w:p w14:paraId="280AA4AE" w14:textId="4868A0A7" w:rsidR="001B6FF5" w:rsidRDefault="00510A13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3</w:t>
      </w:r>
      <w:r>
        <w:rPr>
          <w:rFonts w:ascii="Dotum" w:eastAsia="Dotum" w:hAnsi="Dotum"/>
        </w:rPr>
        <w:t xml:space="preserve">(c) </w:t>
      </w:r>
      <w:r w:rsidR="001B6FF5">
        <w:rPr>
          <w:rFonts w:ascii="Dotum" w:eastAsia="Dotum" w:hAnsi="Dotum"/>
        </w:rPr>
        <w:t>= 1</w:t>
      </w:r>
    </w:p>
    <w:p w14:paraId="0EBC244C" w14:textId="77777777" w:rsidR="00A57F50" w:rsidRDefault="0035451C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(c+1) = 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 xml:space="preserve">(c+1) + </w:t>
      </w:r>
      <w:r>
        <w:rPr>
          <w:rFonts w:ascii="Dotum" w:eastAsia="Dotum" w:hAnsi="Dotum"/>
        </w:rPr>
        <w:t>0</w:t>
      </w:r>
    </w:p>
    <w:p w14:paraId="706CFAE6" w14:textId="7B8D7942" w:rsidR="00A57F50" w:rsidRDefault="00A57F50" w:rsidP="00EC10AA">
      <w:pPr>
        <w:pStyle w:val="ListParagraph"/>
        <w:numPr>
          <w:ilvl w:val="1"/>
          <w:numId w:val="12"/>
        </w:numPr>
        <w:ind w:left="1800"/>
        <w:rPr>
          <w:rFonts w:ascii="Dotum" w:eastAsia="Dotum" w:hAnsi="Dotum"/>
        </w:rPr>
      </w:pPr>
      <w:r w:rsidRPr="00A57F50">
        <w:rPr>
          <w:rFonts w:ascii="Dotum" w:eastAsia="Dotum" w:hAnsi="Dotum"/>
        </w:rPr>
        <w:t xml:space="preserve">Else </w:t>
      </w:r>
      <w:r>
        <w:rPr>
          <w:rFonts w:ascii="Dotum" w:eastAsia="Dotum" w:hAnsi="Dotum"/>
        </w:rPr>
        <w:t xml:space="preserve">//Else if </w:t>
      </w: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(c) + b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(c) = (0+</w:t>
      </w:r>
      <w:r>
        <w:rPr>
          <w:rFonts w:ascii="Dotum" w:eastAsia="Dotum" w:hAnsi="Dotum"/>
        </w:rPr>
        <w:t>0</w:t>
      </w:r>
      <w:r>
        <w:rPr>
          <w:rFonts w:ascii="Dotum" w:eastAsia="Dotum" w:hAnsi="Dotum"/>
        </w:rPr>
        <w:t>)</w:t>
      </w:r>
    </w:p>
    <w:p w14:paraId="0B104785" w14:textId="59E7532C" w:rsidR="001B6FF5" w:rsidRDefault="00510A13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3</w:t>
      </w:r>
      <w:r>
        <w:rPr>
          <w:rFonts w:ascii="Dotum" w:eastAsia="Dotum" w:hAnsi="Dotum"/>
        </w:rPr>
        <w:t xml:space="preserve">(c) </w:t>
      </w:r>
      <w:r w:rsidR="00A57F50">
        <w:rPr>
          <w:rFonts w:ascii="Dotum" w:eastAsia="Dotum" w:hAnsi="Dotum"/>
        </w:rPr>
        <w:t xml:space="preserve"> = 0 </w:t>
      </w:r>
    </w:p>
    <w:p w14:paraId="00178FC8" w14:textId="6B386A4B" w:rsidR="00A57F50" w:rsidRDefault="00A57F50" w:rsidP="00EC10AA">
      <w:pPr>
        <w:pStyle w:val="ListParagraph"/>
        <w:numPr>
          <w:ilvl w:val="2"/>
          <w:numId w:val="12"/>
        </w:numPr>
        <w:ind w:left="2520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</w:t>
      </w:r>
      <w:r>
        <w:rPr>
          <w:rFonts w:ascii="Dotum" w:eastAsia="Dotum" w:hAnsi="Dotum"/>
        </w:rPr>
        <w:t xml:space="preserve"> </w:t>
      </w:r>
      <w:r>
        <w:rPr>
          <w:rFonts w:ascii="Dotum" w:eastAsia="Dotum" w:hAnsi="Dotum"/>
        </w:rPr>
        <w:t xml:space="preserve">+ </w:t>
      </w:r>
      <w:r>
        <w:rPr>
          <w:rFonts w:ascii="Dotum" w:eastAsia="Dotum" w:hAnsi="Dotum"/>
        </w:rPr>
        <w:t xml:space="preserve">1) = </w:t>
      </w: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(c</w:t>
      </w:r>
      <w:r>
        <w:rPr>
          <w:rFonts w:ascii="Dotum" w:eastAsia="Dotum" w:hAnsi="Dotum"/>
        </w:rPr>
        <w:t xml:space="preserve"> + 1</w:t>
      </w:r>
      <w:r>
        <w:rPr>
          <w:rFonts w:ascii="Dotum" w:eastAsia="Dotum" w:hAnsi="Dotum"/>
        </w:rPr>
        <w:t xml:space="preserve">) </w:t>
      </w:r>
      <w:r>
        <w:rPr>
          <w:rFonts w:ascii="Dotum" w:eastAsia="Dotum" w:hAnsi="Dotum"/>
        </w:rPr>
        <w:t>+ 0</w:t>
      </w:r>
    </w:p>
    <w:p w14:paraId="7533F1BF" w14:textId="28B11200" w:rsidR="00EC10AA" w:rsidRDefault="00EC10AA" w:rsidP="00EC10AA">
      <w:p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Bit Masking </w:t>
      </w:r>
    </w:p>
    <w:p w14:paraId="2B46153F" w14:textId="311DFBD1" w:rsidR="00EC10AA" w:rsidRDefault="00EC10AA" w:rsidP="00EC10AA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Mask: define bits to clear and bits to keep by performing a bitwise OR operation to set the masked bits and using a bitwise XOR operation to change </w:t>
      </w:r>
      <w:r w:rsidR="00532780">
        <w:rPr>
          <w:rFonts w:ascii="Dotum" w:eastAsia="Dotum" w:hAnsi="Dotum"/>
        </w:rPr>
        <w:t>already masked</w:t>
      </w:r>
      <w:r>
        <w:rPr>
          <w:rFonts w:ascii="Dotum" w:eastAsia="Dotum" w:hAnsi="Dotum"/>
        </w:rPr>
        <w:t xml:space="preserve"> bits. </w:t>
      </w:r>
    </w:p>
    <w:p w14:paraId="52A6007F" w14:textId="7A3F040C" w:rsidR="008C4E74" w:rsidRDefault="008C4E74" w:rsidP="00EC10AA">
      <w:pPr>
        <w:rPr>
          <w:rFonts w:ascii="Dotum" w:eastAsia="Dotum" w:hAnsi="Dotum"/>
        </w:rPr>
      </w:pPr>
    </w:p>
    <w:p w14:paraId="61B0BDC7" w14:textId="77777777" w:rsidR="006A7BBF" w:rsidRDefault="008C4E74" w:rsidP="00EC10AA">
      <w:p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>Multiplication</w:t>
      </w:r>
    </w:p>
    <w:p w14:paraId="2213160C" w14:textId="45AC74A4" w:rsidR="008C4E74" w:rsidRDefault="006A7BBF" w:rsidP="006A7BBF">
      <w:pPr>
        <w:pStyle w:val="ListParagraph"/>
        <w:numPr>
          <w:ilvl w:val="0"/>
          <w:numId w:val="13"/>
        </w:numPr>
        <w:rPr>
          <w:rFonts w:ascii="Dotum" w:eastAsia="Dotum" w:hAnsi="Dotum"/>
        </w:rPr>
      </w:pPr>
      <w:r>
        <w:rPr>
          <w:rFonts w:ascii="Dotum" w:eastAsia="Dotum" w:hAnsi="Dotum"/>
        </w:rPr>
        <w:t>Initial Values: b</w:t>
      </w:r>
      <w:r>
        <w:rPr>
          <w:rFonts w:ascii="Dotum" w:eastAsia="Dotum" w:hAnsi="Dotum"/>
          <w:vertAlign w:val="subscript"/>
        </w:rPr>
        <w:t>1</w:t>
      </w:r>
      <w:r w:rsidR="004F586B">
        <w:rPr>
          <w:rFonts w:ascii="Dotum" w:eastAsia="Dotum" w:hAnsi="Dotum"/>
          <w:vertAlign w:val="subscript"/>
        </w:rPr>
        <w:t xml:space="preserve"> </w:t>
      </w:r>
      <w:r w:rsidR="004F586B">
        <w:rPr>
          <w:rFonts w:ascii="Dotum" w:eastAsia="Dotum" w:hAnsi="Dotum"/>
          <w:i/>
          <w:iCs/>
        </w:rPr>
        <w:t>multiplicand</w:t>
      </w:r>
      <w:r>
        <w:rPr>
          <w:rFonts w:ascii="Dotum" w:eastAsia="Dotum" w:hAnsi="Dotum"/>
        </w:rPr>
        <w:t xml:space="preserve"> &amp; b</w:t>
      </w:r>
      <w:r>
        <w:rPr>
          <w:rFonts w:ascii="Dotum" w:eastAsia="Dotum" w:hAnsi="Dotum"/>
          <w:vertAlign w:val="subscript"/>
        </w:rPr>
        <w:t>2</w:t>
      </w:r>
      <w:r w:rsidR="004F586B">
        <w:rPr>
          <w:rFonts w:ascii="Dotum" w:eastAsia="Dotum" w:hAnsi="Dotum"/>
          <w:vertAlign w:val="subscript"/>
        </w:rPr>
        <w:t xml:space="preserve"> </w:t>
      </w:r>
      <w:r w:rsidR="004F586B" w:rsidRPr="0062265E">
        <w:rPr>
          <w:rFonts w:ascii="Dotum" w:eastAsia="Dotum" w:hAnsi="Dotum"/>
          <w:i/>
          <w:iCs/>
        </w:rPr>
        <w:t>multiplier</w:t>
      </w:r>
      <w:r w:rsidR="004F586B">
        <w:rPr>
          <w:rFonts w:ascii="Dotum" w:eastAsia="Dotum" w:hAnsi="Dotum"/>
          <w:i/>
          <w:iCs/>
          <w:vertAlign w:val="subscript"/>
        </w:rPr>
        <w:t xml:space="preserve"> </w:t>
      </w:r>
    </w:p>
    <w:p w14:paraId="0D762612" w14:textId="60B9D97B" w:rsidR="006A7BBF" w:rsidRPr="003B321B" w:rsidRDefault="006A7BBF" w:rsidP="006A7BBF">
      <w:pPr>
        <w:pStyle w:val="ListParagraph"/>
        <w:numPr>
          <w:ilvl w:val="0"/>
          <w:numId w:val="13"/>
        </w:numPr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3</w:t>
      </w:r>
      <w:r w:rsidR="00384F12">
        <w:rPr>
          <w:rFonts w:ascii="Dotum" w:eastAsia="Dotum" w:hAnsi="Dotum"/>
        </w:rPr>
        <w:t xml:space="preserve"> = 0</w:t>
      </w:r>
      <w:r w:rsidR="004F586B">
        <w:rPr>
          <w:rFonts w:ascii="Dotum" w:eastAsia="Dotum" w:hAnsi="Dotum"/>
        </w:rPr>
        <w:t xml:space="preserve"> </w:t>
      </w:r>
      <w:r w:rsidR="0062265E">
        <w:rPr>
          <w:rFonts w:ascii="Dotum" w:eastAsia="Dotum" w:hAnsi="Dotum"/>
          <w:i/>
          <w:iCs/>
        </w:rPr>
        <w:t>product</w:t>
      </w:r>
    </w:p>
    <w:p w14:paraId="62D4DB41" w14:textId="171DB0D4" w:rsidR="003B321B" w:rsidRPr="00CB76DF" w:rsidRDefault="0031674B" w:rsidP="0031674B">
      <w:pPr>
        <w:pStyle w:val="ListParagraph"/>
        <w:numPr>
          <w:ilvl w:val="0"/>
          <w:numId w:val="13"/>
        </w:numPr>
        <w:rPr>
          <w:rFonts w:ascii="Dotum" w:eastAsia="Dotum" w:hAnsi="Dotum"/>
        </w:rPr>
      </w:pPr>
      <w:r>
        <w:rPr>
          <w:rFonts w:ascii="Dotum" w:eastAsia="Dotum" w:hAnsi="Dot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75AD" wp14:editId="43D0E71D">
                <wp:simplePos x="0" y="0"/>
                <wp:positionH relativeFrom="column">
                  <wp:posOffset>4101639</wp:posOffset>
                </wp:positionH>
                <wp:positionV relativeFrom="paragraph">
                  <wp:posOffset>180271</wp:posOffset>
                </wp:positionV>
                <wp:extent cx="2080009" cy="2512088"/>
                <wp:effectExtent l="0" t="0" r="158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009" cy="2512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ABA0C" w14:textId="77777777" w:rsidR="0031674B" w:rsidRPr="0031674B" w:rsidRDefault="0031674B" w:rsidP="0031674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31674B"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808080" w:themeColor="background1" w:themeShade="80"/>
                              </w:rPr>
                              <w:t>*n o t e*</w:t>
                            </w:r>
                          </w:p>
                          <w:p w14:paraId="4FB7D571" w14:textId="3BE05450" w:rsidR="0031674B" w:rsidRDefault="0031674B" w:rsidP="0031674B">
                            <w:pPr>
                              <w:jc w:val="center"/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  <w:t xml:space="preserve">M O O R E ‘ S L A W </w:t>
                            </w:r>
                          </w:p>
                          <w:p w14:paraId="1B8711DA" w14:textId="770B3D23" w:rsidR="0031674B" w:rsidRPr="0031674B" w:rsidRDefault="0031674B" w:rsidP="00B86641">
                            <w:pPr>
                              <w:jc w:val="both"/>
                              <w:rPr>
                                <w:rFonts w:ascii="Dotum" w:eastAsia="Dotum" w:hAnsi="Dotum" w:cs="DokChampa" w:hint="cs"/>
                                <w:color w:val="808080" w:themeColor="background1" w:themeShade="80"/>
                              </w:rPr>
                            </w:pPr>
                          </w:p>
                          <w:p w14:paraId="698BD9D2" w14:textId="445958E7" w:rsidR="0031674B" w:rsidRDefault="00CD0526" w:rsidP="00B86641">
                            <w:pPr>
                              <w:jc w:val="both"/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  <w:t xml:space="preserve">Determine if operand is to be added before beginning multiplication. </w:t>
                            </w:r>
                          </w:p>
                          <w:p w14:paraId="32B46F75" w14:textId="77777777" w:rsidR="00CD0526" w:rsidRDefault="00CD0526" w:rsidP="00B86641">
                            <w:pPr>
                              <w:jc w:val="both"/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</w:pPr>
                          </w:p>
                          <w:p w14:paraId="7F0EBD0F" w14:textId="09279131" w:rsidR="00CD0526" w:rsidRPr="0031674B" w:rsidRDefault="00CD0526" w:rsidP="00B86641">
                            <w:pPr>
                              <w:jc w:val="both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Dotum" w:eastAsia="Dotum" w:hAnsi="Dotum" w:cs="DokChampa"/>
                                <w:color w:val="808080" w:themeColor="background1" w:themeShade="80"/>
                              </w:rPr>
                              <w:t xml:space="preserve">Saves time by avoiding looking at all 64 bits but instead only those being adding 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75AD" id="Text Box 9" o:spid="_x0000_s1028" type="#_x0000_t202" style="position:absolute;left:0;text-align:left;margin-left:322.95pt;margin-top:14.2pt;width:163.8pt;height:1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" fillcolor="white [3201]" strokeweight=".5pt">
                <v:textbox>
                  <w:txbxContent>
                    <w:p w14:paraId="2E1ABA0C" w14:textId="77777777" w:rsidR="0031674B" w:rsidRPr="0031674B" w:rsidRDefault="0031674B" w:rsidP="0031674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Dotum" w:eastAsia="Dotum" w:hAnsi="Dotum" w:cs="DokChampa"/>
                          <w:b/>
                          <w:bCs/>
                          <w:color w:val="808080" w:themeColor="background1" w:themeShade="80"/>
                        </w:rPr>
                      </w:pPr>
                      <w:r w:rsidRPr="0031674B">
                        <w:rPr>
                          <w:rFonts w:ascii="Dotum" w:eastAsia="Dotum" w:hAnsi="Dotum" w:cs="DokChampa"/>
                          <w:b/>
                          <w:bCs/>
                          <w:color w:val="808080" w:themeColor="background1" w:themeShade="80"/>
                        </w:rPr>
                        <w:t>*n o t e*</w:t>
                      </w:r>
                    </w:p>
                    <w:p w14:paraId="4FB7D571" w14:textId="3BE05450" w:rsidR="0031674B" w:rsidRDefault="0031674B" w:rsidP="0031674B">
                      <w:pPr>
                        <w:jc w:val="center"/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</w:pPr>
                      <w:r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  <w:t xml:space="preserve">M O O R E ‘ S L A W </w:t>
                      </w:r>
                    </w:p>
                    <w:p w14:paraId="1B8711DA" w14:textId="770B3D23" w:rsidR="0031674B" w:rsidRPr="0031674B" w:rsidRDefault="0031674B" w:rsidP="00B86641">
                      <w:pPr>
                        <w:jc w:val="both"/>
                        <w:rPr>
                          <w:rFonts w:ascii="Dotum" w:eastAsia="Dotum" w:hAnsi="Dotum" w:cs="DokChampa" w:hint="cs"/>
                          <w:color w:val="808080" w:themeColor="background1" w:themeShade="80"/>
                        </w:rPr>
                      </w:pPr>
                    </w:p>
                    <w:p w14:paraId="698BD9D2" w14:textId="445958E7" w:rsidR="0031674B" w:rsidRDefault="00CD0526" w:rsidP="00B86641">
                      <w:pPr>
                        <w:jc w:val="both"/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</w:pPr>
                      <w:r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  <w:t xml:space="preserve">Determine if operand is to be added before beginning multiplication. </w:t>
                      </w:r>
                    </w:p>
                    <w:p w14:paraId="32B46F75" w14:textId="77777777" w:rsidR="00CD0526" w:rsidRDefault="00CD0526" w:rsidP="00B86641">
                      <w:pPr>
                        <w:jc w:val="both"/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</w:pPr>
                    </w:p>
                    <w:p w14:paraId="7F0EBD0F" w14:textId="09279131" w:rsidR="00CD0526" w:rsidRPr="0031674B" w:rsidRDefault="00CD0526" w:rsidP="00B86641">
                      <w:pPr>
                        <w:jc w:val="both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Dotum" w:eastAsia="Dotum" w:hAnsi="Dotum" w:cs="DokChampa"/>
                          <w:color w:val="808080" w:themeColor="background1" w:themeShade="80"/>
                        </w:rPr>
                        <w:t xml:space="preserve">Saves time by avoiding looking at all 64 bits but instead only those being adding to. </w:t>
                      </w:r>
                    </w:p>
                  </w:txbxContent>
                </v:textbox>
              </v:shape>
            </w:pict>
          </mc:Fallback>
        </mc:AlternateContent>
      </w:r>
      <w:r w:rsidR="003B321B">
        <w:rPr>
          <w:rFonts w:ascii="Dotum" w:eastAsia="Dotum" w:hAnsi="Dotum"/>
        </w:rPr>
        <w:t xml:space="preserve">c = </w:t>
      </w:r>
      <w:proofErr w:type="gramStart"/>
      <w:r w:rsidR="003B321B">
        <w:rPr>
          <w:rFonts w:ascii="Dotum" w:eastAsia="Dotum" w:hAnsi="Dotum"/>
        </w:rPr>
        <w:t xml:space="preserve">0 </w:t>
      </w:r>
      <w:r w:rsidR="003B321B">
        <w:rPr>
          <w:rFonts w:ascii="Dotum" w:eastAsia="Dotum" w:hAnsi="Dotum"/>
          <w:i/>
          <w:iCs/>
        </w:rPr>
        <w:t>bit</w:t>
      </w:r>
      <w:proofErr w:type="gramEnd"/>
      <w:r w:rsidR="003B321B">
        <w:rPr>
          <w:rFonts w:ascii="Dotum" w:eastAsia="Dotum" w:hAnsi="Dotum"/>
          <w:i/>
          <w:iCs/>
        </w:rPr>
        <w:t xml:space="preserve"> counter </w:t>
      </w:r>
    </w:p>
    <w:p w14:paraId="6C5939A1" w14:textId="5DA3F009" w:rsidR="00CB76DF" w:rsidRPr="00CB76DF" w:rsidRDefault="00CB76DF" w:rsidP="00CB76DF">
      <w:pPr>
        <w:pStyle w:val="ListParagraph"/>
        <w:numPr>
          <w:ilvl w:val="0"/>
          <w:numId w:val="13"/>
        </w:numPr>
        <w:rPr>
          <w:rFonts w:ascii="Dotum" w:eastAsia="Dotum" w:hAnsi="Dotum"/>
        </w:rPr>
      </w:pPr>
      <w:r>
        <w:rPr>
          <w:rFonts w:ascii="Dotum" w:eastAsia="Dotum" w:hAnsi="Dotum"/>
        </w:rPr>
        <w:t>if b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 xml:space="preserve"> = 1 </w:t>
      </w:r>
    </w:p>
    <w:p w14:paraId="21F1CFDC" w14:textId="66578C85" w:rsidR="0062265E" w:rsidRPr="00CB76DF" w:rsidRDefault="0062265E" w:rsidP="00CB76DF">
      <w:pPr>
        <w:ind w:firstLine="720"/>
        <w:rPr>
          <w:rFonts w:ascii="Dotum" w:eastAsia="Dotum" w:hAnsi="Dotum"/>
        </w:rPr>
      </w:pPr>
      <w:r w:rsidRPr="00CB76DF">
        <w:rPr>
          <w:rFonts w:ascii="Dotum" w:eastAsia="Dotum" w:hAnsi="Dotum"/>
          <w:i/>
          <w:iCs/>
        </w:rPr>
        <w:t xml:space="preserve">product = multiplicand * multiplier </w:t>
      </w:r>
    </w:p>
    <w:p w14:paraId="47B6AAD3" w14:textId="0C5D21F3" w:rsidR="003B321B" w:rsidRDefault="003B321B" w:rsidP="00CB76DF">
      <w:pPr>
        <w:pStyle w:val="ListParagraph"/>
        <w:numPr>
          <w:ilvl w:val="1"/>
          <w:numId w:val="13"/>
        </w:numPr>
        <w:ind w:left="1368"/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t>b</w:t>
      </w:r>
      <w:r>
        <w:rPr>
          <w:rFonts w:ascii="Dotum" w:eastAsia="Dotum" w:hAnsi="Dotum"/>
          <w:i/>
          <w:iCs/>
          <w:vertAlign w:val="subscript"/>
        </w:rPr>
        <w:t>3</w:t>
      </w:r>
      <w:r>
        <w:rPr>
          <w:rFonts w:ascii="Dotum" w:eastAsia="Dotum" w:hAnsi="Dotum"/>
          <w:i/>
          <w:iCs/>
        </w:rPr>
        <w:t xml:space="preserve"> = b</w:t>
      </w:r>
      <w:r>
        <w:rPr>
          <w:rFonts w:ascii="Dotum" w:eastAsia="Dotum" w:hAnsi="Dotum"/>
          <w:i/>
          <w:iCs/>
          <w:vertAlign w:val="subscript"/>
        </w:rPr>
        <w:t>1</w:t>
      </w:r>
      <w:r>
        <w:rPr>
          <w:rFonts w:ascii="Dotum" w:eastAsia="Dotum" w:hAnsi="Dotum"/>
          <w:i/>
          <w:iCs/>
        </w:rPr>
        <w:t xml:space="preserve"> * b</w:t>
      </w:r>
      <w:r>
        <w:rPr>
          <w:rFonts w:ascii="Dotum" w:eastAsia="Dotum" w:hAnsi="Dotum"/>
          <w:i/>
          <w:iCs/>
          <w:vertAlign w:val="subscript"/>
        </w:rPr>
        <w:t>2</w:t>
      </w:r>
    </w:p>
    <w:p w14:paraId="0B97085D" w14:textId="6BEC2D09" w:rsidR="0062265E" w:rsidRPr="00CB76DF" w:rsidRDefault="0062265E" w:rsidP="00CB76DF">
      <w:pPr>
        <w:ind w:left="720"/>
        <w:rPr>
          <w:rFonts w:ascii="Dotum" w:eastAsia="Dotum" w:hAnsi="Dotum"/>
        </w:rPr>
      </w:pPr>
      <w:proofErr w:type="spellStart"/>
      <w:r w:rsidRPr="00CB76DF">
        <w:rPr>
          <w:rFonts w:ascii="Dotum" w:eastAsia="Dotum" w:hAnsi="Dotum"/>
          <w:i/>
          <w:iCs/>
        </w:rPr>
        <w:t>productReg</w:t>
      </w:r>
      <w:proofErr w:type="spellEnd"/>
      <w:r w:rsidRPr="00CB76DF">
        <w:rPr>
          <w:rFonts w:ascii="Dotum" w:eastAsia="Dotum" w:hAnsi="Dotum"/>
          <w:i/>
          <w:iCs/>
        </w:rPr>
        <w:t xml:space="preserve"> = product + multiplicand </w:t>
      </w:r>
      <w:r w:rsidRPr="00CB76DF">
        <w:rPr>
          <w:rFonts w:ascii="Dotum" w:eastAsia="Dotum" w:hAnsi="Dotum"/>
        </w:rPr>
        <w:tab/>
      </w:r>
    </w:p>
    <w:p w14:paraId="7969B002" w14:textId="0AB36EC0" w:rsidR="0067719A" w:rsidRPr="0067719A" w:rsidRDefault="0067719A" w:rsidP="0067719A">
      <w:pPr>
        <w:pStyle w:val="ListParagraph"/>
        <w:numPr>
          <w:ilvl w:val="1"/>
          <w:numId w:val="13"/>
        </w:numPr>
        <w:ind w:left="1368"/>
        <w:rPr>
          <w:rFonts w:ascii="Dotum" w:eastAsia="Dotum" w:hAnsi="Dotum"/>
        </w:rPr>
      </w:pPr>
      <w:r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3</w:t>
      </w:r>
      <w:r w:rsidR="00CB76DF">
        <w:rPr>
          <w:rFonts w:ascii="Dotum" w:eastAsia="Dotum" w:hAnsi="Dotum"/>
        </w:rPr>
        <w:t xml:space="preserve"> = b</w:t>
      </w:r>
      <w:r w:rsidR="00CB76DF">
        <w:rPr>
          <w:rFonts w:ascii="Dotum" w:eastAsia="Dotum" w:hAnsi="Dotum"/>
          <w:vertAlign w:val="subscript"/>
        </w:rPr>
        <w:t>3</w:t>
      </w:r>
      <w:r w:rsidR="00CB76DF">
        <w:rPr>
          <w:rFonts w:ascii="Dotum" w:eastAsia="Dotum" w:hAnsi="Dotum"/>
        </w:rPr>
        <w:t xml:space="preserve"> + b</w:t>
      </w:r>
      <w:r w:rsidR="00CB76DF">
        <w:rPr>
          <w:rFonts w:ascii="Dotum" w:eastAsia="Dotum" w:hAnsi="Dotum"/>
          <w:vertAlign w:val="subscript"/>
        </w:rPr>
        <w:t>1</w:t>
      </w:r>
    </w:p>
    <w:p w14:paraId="7B7EDBA8" w14:textId="6472BA4E" w:rsidR="0067719A" w:rsidRDefault="0067719A" w:rsidP="0067719A">
      <w:pPr>
        <w:pStyle w:val="ListParagraph"/>
        <w:numPr>
          <w:ilvl w:val="0"/>
          <w:numId w:val="13"/>
        </w:numPr>
        <w:rPr>
          <w:rFonts w:ascii="Dotum" w:eastAsia="Dotum" w:hAnsi="Dotum"/>
        </w:rPr>
      </w:pPr>
      <w:r>
        <w:rPr>
          <w:rFonts w:ascii="Dotum" w:eastAsia="Dotum" w:hAnsi="Dotum"/>
        </w:rPr>
        <w:t>slli 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, b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, 1</w:t>
      </w:r>
    </w:p>
    <w:p w14:paraId="2062307C" w14:textId="033FEE5E" w:rsidR="0067719A" w:rsidRDefault="0067719A" w:rsidP="0067719A">
      <w:pPr>
        <w:ind w:left="720"/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>shift the multiplicand register 1 bit left</w:t>
      </w:r>
    </w:p>
    <w:p w14:paraId="38AC5F97" w14:textId="5D7A09C0" w:rsidR="0067719A" w:rsidRPr="0067719A" w:rsidRDefault="0067719A" w:rsidP="0067719A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proofErr w:type="spellStart"/>
      <w:r>
        <w:rPr>
          <w:rFonts w:ascii="Dotum" w:eastAsia="Dotum" w:hAnsi="Dotum"/>
        </w:rPr>
        <w:t>srli</w:t>
      </w:r>
      <w:proofErr w:type="spellEnd"/>
      <w:r>
        <w:rPr>
          <w:rFonts w:ascii="Dotum" w:eastAsia="Dotum" w:hAnsi="Dotum"/>
        </w:rPr>
        <w:t xml:space="preserve"> b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, b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, 1</w:t>
      </w:r>
    </w:p>
    <w:p w14:paraId="6EE5D518" w14:textId="0D36FC40" w:rsidR="00FF7E0A" w:rsidRDefault="0067719A" w:rsidP="00FF7E0A">
      <w:pPr>
        <w:ind w:left="720"/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shift the multiplier register 1 bit right </w:t>
      </w:r>
    </w:p>
    <w:p w14:paraId="1177DBF9" w14:textId="0E783942" w:rsidR="00FF7E0A" w:rsidRDefault="00FF7E0A" w:rsidP="00FF7E0A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</w:rPr>
        <w:t>c += 1</w:t>
      </w:r>
    </w:p>
    <w:p w14:paraId="35395B4A" w14:textId="45B94E46" w:rsidR="00FF7E0A" w:rsidRDefault="00FF7E0A" w:rsidP="00FF7E0A">
      <w:pPr>
        <w:ind w:left="720"/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iterate through all 64 bits </w:t>
      </w:r>
    </w:p>
    <w:p w14:paraId="141C9AB2" w14:textId="2A599701" w:rsidR="00FF7E0A" w:rsidRDefault="00FF7E0A" w:rsidP="00FF7E0A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</w:rPr>
        <w:t xml:space="preserve">if(c == 64) </w:t>
      </w:r>
    </w:p>
    <w:p w14:paraId="4A02C792" w14:textId="69C6F343" w:rsidR="00FF7E0A" w:rsidRDefault="00FF7E0A" w:rsidP="00FF7E0A">
      <w:pPr>
        <w:ind w:left="720"/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once all bits have been multiplied, exit </w:t>
      </w:r>
    </w:p>
    <w:p w14:paraId="613AAA5F" w14:textId="5DCAEAB8" w:rsidR="00D84C54" w:rsidRDefault="008B7290" w:rsidP="00B866D8">
      <w:pPr>
        <w:pStyle w:val="ListParagraph"/>
        <w:numPr>
          <w:ilvl w:val="1"/>
          <w:numId w:val="14"/>
        </w:numPr>
        <w:ind w:left="1368"/>
        <w:rPr>
          <w:rFonts w:ascii="Dotum" w:eastAsia="Dotum" w:hAnsi="Dotum"/>
        </w:rPr>
      </w:pPr>
      <w:r>
        <w:rPr>
          <w:rFonts w:ascii="Dotum" w:eastAsia="Dotum" w:hAnsi="Dotum"/>
        </w:rPr>
        <w:t xml:space="preserve">return </w:t>
      </w:r>
      <w:r w:rsidRPr="008B7290">
        <w:rPr>
          <w:rFonts w:ascii="Dotum" w:eastAsia="Dotum" w:hAnsi="Dotum"/>
        </w:rPr>
        <w:t>b</w:t>
      </w:r>
      <w:r>
        <w:rPr>
          <w:rFonts w:ascii="Dotum" w:eastAsia="Dotum" w:hAnsi="Dotum"/>
          <w:vertAlign w:val="subscript"/>
        </w:rPr>
        <w:t>3</w:t>
      </w:r>
      <w:r>
        <w:rPr>
          <w:rFonts w:ascii="Dotum" w:eastAsia="Dotum" w:hAnsi="Dotum"/>
        </w:rPr>
        <w:t xml:space="preserve"> </w:t>
      </w:r>
      <w:r w:rsidR="00D84C54" w:rsidRPr="008B7290">
        <w:rPr>
          <w:rFonts w:ascii="Dotum" w:eastAsia="Dotum" w:hAnsi="Dotum"/>
        </w:rPr>
        <w:t xml:space="preserve">exit program </w:t>
      </w:r>
    </w:p>
    <w:p w14:paraId="4C9B6F35" w14:textId="571D18C4" w:rsidR="00B866D8" w:rsidRDefault="00713BFE" w:rsidP="00B866D8">
      <w:p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605DE6B" wp14:editId="77108072">
            <wp:simplePos x="0" y="0"/>
            <wp:positionH relativeFrom="column">
              <wp:posOffset>4963160</wp:posOffset>
            </wp:positionH>
            <wp:positionV relativeFrom="paragraph">
              <wp:posOffset>2540</wp:posOffset>
            </wp:positionV>
            <wp:extent cx="4185920" cy="5186045"/>
            <wp:effectExtent l="0" t="0" r="508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6D8">
        <w:rPr>
          <w:rFonts w:ascii="Dotum" w:eastAsia="Dotum" w:hAnsi="Dotum"/>
          <w:i/>
          <w:iCs/>
        </w:rPr>
        <w:t xml:space="preserve">Division </w:t>
      </w:r>
    </w:p>
    <w:p w14:paraId="416C2F7F" w14:textId="5594563A" w:rsidR="005640F0" w:rsidRPr="005640F0" w:rsidRDefault="00713BFE" w:rsidP="005640F0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 w:rsidRPr="005640F0">
        <w:rPr>
          <w:rFonts w:ascii="Dotum" w:eastAsia="Dotum" w:hAnsi="Dotum"/>
          <w:i/>
          <w:iCs/>
        </w:rPr>
        <w:t xml:space="preserve">Initial Values: </w:t>
      </w:r>
      <w:r w:rsidR="00E07AA4" w:rsidRPr="005640F0">
        <w:rPr>
          <w:rFonts w:ascii="Dotum" w:eastAsia="Dotum" w:hAnsi="Dotum"/>
          <w:i/>
          <w:iCs/>
        </w:rPr>
        <w:t xml:space="preserve">r remainder &amp; </w:t>
      </w:r>
      <w:r w:rsidRPr="005640F0">
        <w:rPr>
          <w:rFonts w:ascii="Dotum" w:eastAsia="Dotum" w:hAnsi="Dotum"/>
          <w:i/>
          <w:iCs/>
        </w:rPr>
        <w:t>d</w:t>
      </w:r>
      <w:r w:rsidRPr="005640F0">
        <w:rPr>
          <w:rFonts w:ascii="Dotum" w:eastAsia="Dotum" w:hAnsi="Dotum"/>
          <w:i/>
          <w:iCs/>
          <w:vertAlign w:val="subscript"/>
        </w:rPr>
        <w:t xml:space="preserve">1 </w:t>
      </w:r>
      <w:r w:rsidRPr="005640F0">
        <w:rPr>
          <w:rFonts w:ascii="Dotum" w:eastAsia="Dotum" w:hAnsi="Dotum"/>
          <w:i/>
          <w:iCs/>
        </w:rPr>
        <w:t>dividend</w:t>
      </w:r>
      <w:r w:rsidRPr="005640F0">
        <w:rPr>
          <w:rFonts w:ascii="Dotum" w:eastAsia="Dotum" w:hAnsi="Dotum"/>
          <w:i/>
          <w:iCs/>
        </w:rPr>
        <w:t xml:space="preserve"> &amp; </w:t>
      </w:r>
      <w:r w:rsidRPr="005640F0">
        <w:rPr>
          <w:rFonts w:ascii="Dotum" w:eastAsia="Dotum" w:hAnsi="Dotum"/>
          <w:i/>
          <w:iCs/>
        </w:rPr>
        <w:t>d</w:t>
      </w:r>
      <w:r w:rsidRPr="005640F0">
        <w:rPr>
          <w:rFonts w:ascii="Dotum" w:eastAsia="Dotum" w:hAnsi="Dotum"/>
          <w:i/>
          <w:iCs/>
          <w:vertAlign w:val="subscript"/>
        </w:rPr>
        <w:t xml:space="preserve">2 </w:t>
      </w:r>
      <w:r w:rsidRPr="005640F0">
        <w:rPr>
          <w:rFonts w:ascii="Dotum" w:eastAsia="Dotum" w:hAnsi="Dotum"/>
          <w:i/>
          <w:iCs/>
        </w:rPr>
        <w:t>divisor</w:t>
      </w:r>
      <w:r w:rsidRPr="005640F0">
        <w:rPr>
          <w:rFonts w:ascii="Dotum" w:eastAsia="Dotum" w:hAnsi="Dotum"/>
          <w:i/>
          <w:iCs/>
          <w:vertAlign w:val="subscript"/>
        </w:rPr>
        <w:t xml:space="preserve"> </w:t>
      </w:r>
    </w:p>
    <w:p w14:paraId="36BCD619" w14:textId="18D0B9B4" w:rsidR="005640F0" w:rsidRPr="005640F0" w:rsidRDefault="005640F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 xml:space="preserve">li r, 0 </w:t>
      </w:r>
    </w:p>
    <w:p w14:paraId="15532CB0" w14:textId="79726DEF" w:rsidR="005640F0" w:rsidRPr="005640F0" w:rsidRDefault="005640F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>1</w:t>
      </w:r>
      <w:r>
        <w:rPr>
          <w:rFonts w:ascii="Dotum" w:eastAsia="Dotum" w:hAnsi="Dotum"/>
        </w:rPr>
        <w:t>, 9</w:t>
      </w:r>
    </w:p>
    <w:p w14:paraId="701B0328" w14:textId="0DA1A160" w:rsidR="005640F0" w:rsidRPr="00A47FB0" w:rsidRDefault="005640F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, 2</w:t>
      </w:r>
    </w:p>
    <w:p w14:paraId="0CB8A45D" w14:textId="20380C6C" w:rsidR="00A47FB0" w:rsidRPr="00A47FB0" w:rsidRDefault="00A47FB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>28</w:t>
      </w:r>
      <w:r>
        <w:rPr>
          <w:rFonts w:ascii="Dotum" w:eastAsia="Dotum" w:hAnsi="Dotum"/>
        </w:rPr>
        <w:t xml:space="preserve">, 0 </w:t>
      </w:r>
      <w:r w:rsidR="006F322B" w:rsidRPr="006F322B">
        <w:rPr>
          <w:rFonts w:ascii="Dotum" w:eastAsia="Dotum" w:hAnsi="Dotum"/>
          <w:i/>
          <w:iCs/>
        </w:rPr>
        <w:t>//constant</w:t>
      </w:r>
    </w:p>
    <w:p w14:paraId="54FF43B9" w14:textId="3AFBBE88" w:rsidR="00A47FB0" w:rsidRPr="00A47FB0" w:rsidRDefault="00A47FB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 xml:space="preserve">29, </w:t>
      </w:r>
      <w:r>
        <w:rPr>
          <w:rFonts w:ascii="Dotum" w:eastAsia="Dotum" w:hAnsi="Dotum"/>
        </w:rPr>
        <w:t>1</w:t>
      </w:r>
      <w:r w:rsidR="006F322B">
        <w:rPr>
          <w:rFonts w:ascii="Dotum" w:eastAsia="Dotum" w:hAnsi="Dotum"/>
        </w:rPr>
        <w:t xml:space="preserve"> </w:t>
      </w:r>
      <w:r w:rsidR="006F322B">
        <w:rPr>
          <w:rFonts w:ascii="Dotum" w:eastAsia="Dotum" w:hAnsi="Dotum"/>
          <w:i/>
          <w:iCs/>
        </w:rPr>
        <w:t>//constant</w:t>
      </w:r>
    </w:p>
    <w:p w14:paraId="3FCE5FE3" w14:textId="28B4EEF3" w:rsidR="00A47FB0" w:rsidRPr="00517BBC" w:rsidRDefault="00A47FB0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>30</w:t>
      </w:r>
      <w:r>
        <w:rPr>
          <w:rFonts w:ascii="Dotum" w:eastAsia="Dotum" w:hAnsi="Dotum"/>
        </w:rPr>
        <w:t xml:space="preserve">, 0 </w:t>
      </w:r>
    </w:p>
    <w:p w14:paraId="403FA211" w14:textId="6EF565E6" w:rsidR="00517BBC" w:rsidRPr="005640F0" w:rsidRDefault="00517BBC" w:rsidP="005640F0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li d</w:t>
      </w:r>
      <w:r>
        <w:rPr>
          <w:rFonts w:ascii="Dotum" w:eastAsia="Dotum" w:hAnsi="Dotum"/>
          <w:vertAlign w:val="subscript"/>
        </w:rPr>
        <w:t>31</w:t>
      </w:r>
      <w:r>
        <w:rPr>
          <w:rFonts w:ascii="Dotum" w:eastAsia="Dotum" w:hAnsi="Dotum"/>
        </w:rPr>
        <w:t xml:space="preserve">, 0  </w:t>
      </w:r>
      <w:r>
        <w:rPr>
          <w:rFonts w:ascii="Dotum" w:eastAsia="Dotum" w:hAnsi="Dotum"/>
          <w:i/>
          <w:iCs/>
        </w:rPr>
        <w:t>//counter</w:t>
      </w:r>
    </w:p>
    <w:p w14:paraId="7720BE26" w14:textId="1159D03B" w:rsidR="005640F0" w:rsidRDefault="005640F0" w:rsidP="005640F0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q quotient </w:t>
      </w:r>
    </w:p>
    <w:p w14:paraId="37C93E80" w14:textId="457B964F" w:rsidR="003A6C6E" w:rsidRPr="00517BBC" w:rsidRDefault="005640F0" w:rsidP="003A6C6E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 xml:space="preserve">li q, 0 </w:t>
      </w:r>
    </w:p>
    <w:p w14:paraId="38D3C773" w14:textId="77777777" w:rsidR="003A6C6E" w:rsidRDefault="005640F0" w:rsidP="003A6C6E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 w:rsidRPr="003A6C6E">
        <w:rPr>
          <w:rFonts w:ascii="Dotum" w:eastAsia="Dotum" w:hAnsi="Dotum"/>
          <w:i/>
          <w:iCs/>
        </w:rPr>
        <w:t>subtract the divisor register from the remainder register</w:t>
      </w:r>
    </w:p>
    <w:p w14:paraId="574C52CA" w14:textId="08CF790B" w:rsidR="003A6C6E" w:rsidRDefault="005640F0" w:rsidP="003A6C6E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 w:rsidRPr="003A6C6E">
        <w:rPr>
          <w:rFonts w:ascii="Dotum" w:eastAsia="Dotum" w:hAnsi="Dotum"/>
          <w:i/>
          <w:iCs/>
        </w:rPr>
        <w:t>place resul</w:t>
      </w:r>
      <w:r w:rsidR="0019084D" w:rsidRPr="003A6C6E">
        <w:rPr>
          <w:rFonts w:ascii="Dotum" w:eastAsia="Dotum" w:hAnsi="Dotum"/>
          <w:i/>
          <w:iCs/>
        </w:rPr>
        <w:t>t</w:t>
      </w:r>
      <w:r w:rsidRPr="003A6C6E">
        <w:rPr>
          <w:rFonts w:ascii="Dotum" w:eastAsia="Dotum" w:hAnsi="Dotum"/>
          <w:i/>
          <w:iCs/>
        </w:rPr>
        <w:t xml:space="preserve"> in remainder register</w:t>
      </w:r>
    </w:p>
    <w:p w14:paraId="72311287" w14:textId="77777777" w:rsidR="00A47FB0" w:rsidRPr="00A47FB0" w:rsidRDefault="00791A33" w:rsidP="00A47FB0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r w:rsidRPr="00791A33">
        <w:rPr>
          <w:rFonts w:ascii="Dotum" w:eastAsia="Dotum" w:hAnsi="Dotum"/>
        </w:rPr>
        <w:t>sub r, r, d</w:t>
      </w:r>
      <w:r w:rsidRPr="00791A33">
        <w:rPr>
          <w:rFonts w:ascii="Dotum" w:eastAsia="Dotum" w:hAnsi="Dotum"/>
          <w:vertAlign w:val="subscript"/>
        </w:rPr>
        <w:t>2</w:t>
      </w:r>
    </w:p>
    <w:p w14:paraId="31AB4273" w14:textId="32A7FF93" w:rsidR="00A47FB0" w:rsidRPr="00A47FB0" w:rsidRDefault="00791A33" w:rsidP="00A47FB0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 w:rsidRPr="00A47FB0">
        <w:rPr>
          <w:rFonts w:ascii="Dotum" w:eastAsia="Dotum" w:hAnsi="Dotum"/>
          <w:i/>
          <w:iCs/>
        </w:rPr>
        <w:t xml:space="preserve">check if the remainder is 0 using </w:t>
      </w:r>
      <w:r w:rsidR="00A47FB0">
        <w:rPr>
          <w:rFonts w:ascii="Dotum" w:eastAsia="Dotum" w:hAnsi="Dotum"/>
          <w:i/>
          <w:iCs/>
        </w:rPr>
        <w:t>XOR</w:t>
      </w:r>
    </w:p>
    <w:p w14:paraId="1DD2E599" w14:textId="7B2ACF5B" w:rsidR="00A47FB0" w:rsidRDefault="00A47FB0" w:rsidP="00A47FB0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proofErr w:type="spellStart"/>
      <w:r>
        <w:rPr>
          <w:rFonts w:ascii="Dotum" w:eastAsia="Dotum" w:hAnsi="Dotum"/>
        </w:rPr>
        <w:t>xor</w:t>
      </w:r>
      <w:proofErr w:type="spellEnd"/>
      <w:r>
        <w:rPr>
          <w:rFonts w:ascii="Dotum" w:eastAsia="Dotum" w:hAnsi="Dotum"/>
        </w:rPr>
        <w:t xml:space="preserve"> </w:t>
      </w:r>
      <w:r w:rsidR="002006B6">
        <w:rPr>
          <w:rFonts w:ascii="Dotum" w:eastAsia="Dotum" w:hAnsi="Dotum"/>
        </w:rPr>
        <w:t>d</w:t>
      </w:r>
      <w:r w:rsidR="002006B6">
        <w:rPr>
          <w:rFonts w:ascii="Dotum" w:eastAsia="Dotum" w:hAnsi="Dotum"/>
          <w:vertAlign w:val="subscript"/>
        </w:rPr>
        <w:t>30</w:t>
      </w:r>
      <w:r>
        <w:rPr>
          <w:rFonts w:ascii="Dotum" w:eastAsia="Dotum" w:hAnsi="Dotum"/>
        </w:rPr>
        <w:t>, d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 xml:space="preserve">, 0 </w:t>
      </w:r>
    </w:p>
    <w:p w14:paraId="3461C51A" w14:textId="55E09454" w:rsidR="002006B6" w:rsidRDefault="002006B6" w:rsidP="002006B6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t>branch to remainder-left subroutine if d</w:t>
      </w:r>
      <w:r>
        <w:rPr>
          <w:rFonts w:ascii="Dotum" w:eastAsia="Dotum" w:hAnsi="Dotum"/>
          <w:i/>
          <w:iCs/>
          <w:vertAlign w:val="subscript"/>
        </w:rPr>
        <w:t>2</w:t>
      </w:r>
      <w:r>
        <w:rPr>
          <w:rFonts w:ascii="Dotum" w:eastAsia="Dotum" w:hAnsi="Dotum"/>
          <w:i/>
          <w:iCs/>
        </w:rPr>
        <w:t xml:space="preserve"> is equal to </w:t>
      </w:r>
      <w:r w:rsidR="006F322B">
        <w:rPr>
          <w:rFonts w:ascii="Dotum" w:eastAsia="Dotum" w:hAnsi="Dotum"/>
          <w:i/>
          <w:iCs/>
        </w:rPr>
        <w:t>1</w:t>
      </w:r>
    </w:p>
    <w:p w14:paraId="1A4D5C73" w14:textId="49372DE4" w:rsidR="006F322B" w:rsidRPr="006F322B" w:rsidRDefault="00A47FB0" w:rsidP="006F322B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proofErr w:type="spellStart"/>
      <w:r>
        <w:rPr>
          <w:rFonts w:ascii="Dotum" w:eastAsia="Dotum" w:hAnsi="Dotum"/>
        </w:rPr>
        <w:t>beq</w:t>
      </w:r>
      <w:proofErr w:type="spellEnd"/>
      <w:r>
        <w:rPr>
          <w:rFonts w:ascii="Dotum" w:eastAsia="Dotum" w:hAnsi="Dotum"/>
        </w:rPr>
        <w:t xml:space="preserve"> d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,</w:t>
      </w:r>
      <w:r w:rsidR="002006B6">
        <w:rPr>
          <w:rFonts w:ascii="Dotum" w:eastAsia="Dotum" w:hAnsi="Dotum"/>
        </w:rPr>
        <w:t xml:space="preserve"> d</w:t>
      </w:r>
      <w:r w:rsidR="002006B6">
        <w:rPr>
          <w:rFonts w:ascii="Dotum" w:eastAsia="Dotum" w:hAnsi="Dotum"/>
          <w:vertAlign w:val="subscript"/>
        </w:rPr>
        <w:t>29</w:t>
      </w:r>
      <w:r w:rsidR="002006B6">
        <w:rPr>
          <w:rFonts w:ascii="Dotum" w:eastAsia="Dotum" w:hAnsi="Dotum"/>
        </w:rPr>
        <w:t>, remainder-left</w:t>
      </w:r>
    </w:p>
    <w:p w14:paraId="51DA2EAF" w14:textId="77777777" w:rsidR="002C44BD" w:rsidRPr="002C44BD" w:rsidRDefault="006F322B" w:rsidP="002C44BD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t>pass through if d</w:t>
      </w:r>
      <w:r>
        <w:rPr>
          <w:rFonts w:ascii="Dotum" w:eastAsia="Dotum" w:hAnsi="Dotum"/>
          <w:i/>
          <w:iCs/>
          <w:vertAlign w:val="subscript"/>
        </w:rPr>
        <w:t>2</w:t>
      </w:r>
      <w:r>
        <w:rPr>
          <w:rFonts w:ascii="Dotum" w:eastAsia="Dotum" w:hAnsi="Dotum"/>
          <w:i/>
          <w:iCs/>
        </w:rPr>
        <w:t xml:space="preserve"> is equal to 0 </w:t>
      </w:r>
    </w:p>
    <w:p w14:paraId="42F9339E" w14:textId="6FE50396" w:rsidR="002C44BD" w:rsidRDefault="006A682A" w:rsidP="002C44BD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proofErr w:type="spellStart"/>
      <w:r>
        <w:rPr>
          <w:rFonts w:ascii="Dotum" w:eastAsia="Dotum" w:hAnsi="Dotum"/>
          <w:i/>
          <w:iCs/>
        </w:rPr>
        <w:t>q</w:t>
      </w:r>
      <w:r w:rsidR="002C44BD" w:rsidRPr="002C44BD">
        <w:rPr>
          <w:rFonts w:ascii="Dotum" w:eastAsia="Dotum" w:hAnsi="Dotum"/>
          <w:i/>
          <w:iCs/>
        </w:rPr>
        <w:t>restore</w:t>
      </w:r>
      <w:proofErr w:type="spellEnd"/>
      <w:r w:rsidR="002C44BD" w:rsidRPr="002C44BD">
        <w:rPr>
          <w:rFonts w:ascii="Dotum" w:eastAsia="Dotum" w:hAnsi="Dotum"/>
          <w:i/>
          <w:iCs/>
        </w:rPr>
        <w:t xml:space="preserve"> original value </w:t>
      </w:r>
      <w:r w:rsidR="002C44BD">
        <w:rPr>
          <w:rFonts w:ascii="Dotum" w:eastAsia="Dotum" w:hAnsi="Dotum"/>
          <w:i/>
          <w:iCs/>
        </w:rPr>
        <w:t xml:space="preserve">by </w:t>
      </w:r>
      <w:r w:rsidR="002C44BD" w:rsidRPr="002C44BD">
        <w:rPr>
          <w:rFonts w:ascii="Dotum" w:eastAsia="Dotum" w:hAnsi="Dotum"/>
          <w:i/>
          <w:iCs/>
        </w:rPr>
        <w:t>add</w:t>
      </w:r>
      <w:r w:rsidR="002C44BD">
        <w:rPr>
          <w:rFonts w:ascii="Dotum" w:eastAsia="Dotum" w:hAnsi="Dotum"/>
          <w:i/>
          <w:iCs/>
        </w:rPr>
        <w:t>ing</w:t>
      </w:r>
      <w:r w:rsidR="002C44BD" w:rsidRPr="002C44BD">
        <w:rPr>
          <w:rFonts w:ascii="Dotum" w:eastAsia="Dotum" w:hAnsi="Dotum"/>
          <w:i/>
          <w:iCs/>
        </w:rPr>
        <w:t xml:space="preserve"> divisor register to remainder register </w:t>
      </w:r>
    </w:p>
    <w:p w14:paraId="3F90778B" w14:textId="3B158E35" w:rsidR="002C44BD" w:rsidRPr="002C44BD" w:rsidRDefault="002C44BD" w:rsidP="002C44BD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add r, d</w:t>
      </w:r>
      <w:r>
        <w:rPr>
          <w:rFonts w:ascii="Dotum" w:eastAsia="Dotum" w:hAnsi="Dotum"/>
          <w:vertAlign w:val="subscript"/>
        </w:rPr>
        <w:t>2</w:t>
      </w:r>
      <w:r>
        <w:rPr>
          <w:rFonts w:ascii="Dotum" w:eastAsia="Dotum" w:hAnsi="Dotum"/>
        </w:rPr>
        <w:t>, r</w:t>
      </w:r>
    </w:p>
    <w:p w14:paraId="7F8F21D9" w14:textId="27171F24" w:rsidR="002C44BD" w:rsidRDefault="002C44BD" w:rsidP="002C44BD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 xml:space="preserve"> </w:t>
      </w:r>
      <w:r w:rsidR="00556A6A">
        <w:rPr>
          <w:rFonts w:ascii="Dotum" w:eastAsia="Dotum" w:hAnsi="Dotum"/>
          <w:i/>
          <w:iCs/>
        </w:rPr>
        <w:t xml:space="preserve">shift the quotient register 1 bit left </w:t>
      </w:r>
    </w:p>
    <w:p w14:paraId="329A53E4" w14:textId="5D8FB74E" w:rsidR="00556A6A" w:rsidRPr="006A6509" w:rsidRDefault="00556A6A" w:rsidP="002C44BD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  <w:i/>
          <w:iCs/>
        </w:rPr>
        <w:t xml:space="preserve">Set least significant bit to 0 </w:t>
      </w:r>
    </w:p>
    <w:p w14:paraId="31128961" w14:textId="1CFCB8C5" w:rsidR="002C44BD" w:rsidRPr="00713BFE" w:rsidRDefault="002C44BD" w:rsidP="00517BBC">
      <w:pPr>
        <w:pStyle w:val="ListParagraph"/>
        <w:numPr>
          <w:ilvl w:val="1"/>
          <w:numId w:val="14"/>
        </w:numPr>
        <w:rPr>
          <w:rFonts w:ascii="Dotum" w:eastAsia="Dotum" w:hAnsi="Dotum"/>
          <w:i/>
          <w:iCs/>
        </w:rPr>
      </w:pPr>
      <w:r>
        <w:rPr>
          <w:rFonts w:ascii="Dotum" w:eastAsia="Dotum" w:hAnsi="Dotum"/>
        </w:rPr>
        <w:t>slli q, q, 1</w:t>
      </w:r>
    </w:p>
    <w:p w14:paraId="379BACAE" w14:textId="11ECB329" w:rsidR="002C44BD" w:rsidRPr="006F322B" w:rsidRDefault="002C44BD" w:rsidP="00517BBC">
      <w:pPr>
        <w:pStyle w:val="ListParagraph"/>
        <w:ind w:left="1080"/>
        <w:rPr>
          <w:rFonts w:ascii="Dotum" w:eastAsia="Dotum" w:hAnsi="Dotum"/>
        </w:rPr>
      </w:pPr>
    </w:p>
    <w:p w14:paraId="48825841" w14:textId="4C9D9A69" w:rsidR="006F322B" w:rsidRPr="006F322B" w:rsidRDefault="006F322B" w:rsidP="006F322B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t xml:space="preserve">shift the divisor register 1 bit right </w:t>
      </w:r>
    </w:p>
    <w:p w14:paraId="0121CE9C" w14:textId="21876EB5" w:rsidR="006F322B" w:rsidRDefault="006F322B" w:rsidP="006F322B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proofErr w:type="spellStart"/>
      <w:r w:rsidRPr="006F322B">
        <w:rPr>
          <w:rFonts w:ascii="Dotum" w:eastAsia="Dotum" w:hAnsi="Dotum"/>
        </w:rPr>
        <w:t>srli</w:t>
      </w:r>
      <w:proofErr w:type="spellEnd"/>
      <w:r w:rsidRPr="006F322B">
        <w:rPr>
          <w:rFonts w:ascii="Dotum" w:eastAsia="Dotum" w:hAnsi="Dotum"/>
        </w:rPr>
        <w:t xml:space="preserve"> d</w:t>
      </w:r>
      <w:r w:rsidRPr="006F322B">
        <w:rPr>
          <w:rFonts w:ascii="Dotum" w:eastAsia="Dotum" w:hAnsi="Dotum"/>
          <w:vertAlign w:val="subscript"/>
        </w:rPr>
        <w:t>2</w:t>
      </w:r>
      <w:r w:rsidRPr="006F322B">
        <w:rPr>
          <w:rFonts w:ascii="Dotum" w:eastAsia="Dotum" w:hAnsi="Dotum"/>
        </w:rPr>
        <w:t>, d</w:t>
      </w:r>
      <w:r w:rsidRPr="006F322B">
        <w:rPr>
          <w:rFonts w:ascii="Dotum" w:eastAsia="Dotum" w:hAnsi="Dotum"/>
          <w:vertAlign w:val="subscript"/>
        </w:rPr>
        <w:t>2</w:t>
      </w:r>
      <w:r w:rsidRPr="006F322B">
        <w:rPr>
          <w:rFonts w:ascii="Dotum" w:eastAsia="Dotum" w:hAnsi="Dotum"/>
        </w:rPr>
        <w:t>, 1</w:t>
      </w:r>
    </w:p>
    <w:p w14:paraId="29C2413E" w14:textId="4B444709" w:rsidR="00722574" w:rsidRPr="00722574" w:rsidRDefault="00722574" w:rsidP="006B46AB">
      <w:pPr>
        <w:pStyle w:val="ListParagraph"/>
        <w:numPr>
          <w:ilvl w:val="0"/>
          <w:numId w:val="14"/>
        </w:numPr>
        <w:rPr>
          <w:rFonts w:ascii="Dotum" w:eastAsia="Dotum" w:hAnsi="Dotum"/>
          <w:i/>
          <w:iCs/>
        </w:rPr>
      </w:pPr>
      <w:r w:rsidRPr="00722574">
        <w:rPr>
          <w:rFonts w:ascii="Dotum" w:eastAsia="Dotum" w:hAnsi="Dotum"/>
          <w:i/>
          <w:iCs/>
        </w:rPr>
        <w:t xml:space="preserve">add </w:t>
      </w:r>
      <w:r>
        <w:rPr>
          <w:rFonts w:ascii="Dotum" w:eastAsia="Dotum" w:hAnsi="Dotum"/>
          <w:i/>
          <w:iCs/>
        </w:rPr>
        <w:t xml:space="preserve">1 </w:t>
      </w:r>
      <w:r w:rsidRPr="00722574">
        <w:rPr>
          <w:rFonts w:ascii="Dotum" w:eastAsia="Dotum" w:hAnsi="Dotum"/>
          <w:i/>
          <w:iCs/>
        </w:rPr>
        <w:t>to bit counter</w:t>
      </w:r>
    </w:p>
    <w:p w14:paraId="28FCE07A" w14:textId="2D442167" w:rsidR="006F322B" w:rsidRPr="006B46AB" w:rsidRDefault="006B46AB" w:rsidP="00722574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</w:rPr>
        <w:t>add d</w:t>
      </w:r>
      <w:r w:rsidRPr="006B46AB">
        <w:rPr>
          <w:rFonts w:ascii="Dotum" w:eastAsia="Dotum" w:hAnsi="Dotum"/>
          <w:vertAlign w:val="subscript"/>
        </w:rPr>
        <w:t>31</w:t>
      </w:r>
      <w:r>
        <w:rPr>
          <w:rFonts w:ascii="Dotum" w:eastAsia="Dotum" w:hAnsi="Dotum"/>
        </w:rPr>
        <w:t>, d</w:t>
      </w:r>
      <w:r w:rsidRPr="006B46AB">
        <w:rPr>
          <w:rFonts w:ascii="Dotum" w:eastAsia="Dotum" w:hAnsi="Dotum"/>
          <w:vertAlign w:val="subscript"/>
        </w:rPr>
        <w:t>31</w:t>
      </w:r>
      <w:r>
        <w:rPr>
          <w:rFonts w:ascii="Dotum" w:eastAsia="Dotum" w:hAnsi="Dotum"/>
        </w:rPr>
        <w:t>, d</w:t>
      </w:r>
      <w:r w:rsidRPr="006B46AB">
        <w:rPr>
          <w:rFonts w:ascii="Dotum" w:eastAsia="Dotum" w:hAnsi="Dotum"/>
          <w:vertAlign w:val="subscript"/>
        </w:rPr>
        <w:t>29</w:t>
      </w:r>
    </w:p>
    <w:p w14:paraId="04E948D0" w14:textId="0BE2F73D" w:rsidR="00722574" w:rsidRDefault="00722574" w:rsidP="006B46AB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t>branch if all 64 bits have been divided</w:t>
      </w:r>
    </w:p>
    <w:p w14:paraId="2D4539F5" w14:textId="1565FEB6" w:rsidR="006B46AB" w:rsidRDefault="006B46AB" w:rsidP="00722574">
      <w:pPr>
        <w:pStyle w:val="ListParagraph"/>
        <w:numPr>
          <w:ilvl w:val="1"/>
          <w:numId w:val="14"/>
        </w:numPr>
        <w:rPr>
          <w:rFonts w:ascii="Dotum" w:eastAsia="Dotum" w:hAnsi="Dotum"/>
        </w:rPr>
      </w:pPr>
      <w:proofErr w:type="spellStart"/>
      <w:r>
        <w:rPr>
          <w:rFonts w:ascii="Dotum" w:eastAsia="Dotum" w:hAnsi="Dotum"/>
        </w:rPr>
        <w:t>beq</w:t>
      </w:r>
      <w:proofErr w:type="spellEnd"/>
      <w:r>
        <w:rPr>
          <w:rFonts w:ascii="Dotum" w:eastAsia="Dotum" w:hAnsi="Dotum"/>
        </w:rPr>
        <w:t xml:space="preserve"> d</w:t>
      </w:r>
      <w:r>
        <w:rPr>
          <w:rFonts w:ascii="Dotum" w:eastAsia="Dotum" w:hAnsi="Dotum"/>
          <w:vertAlign w:val="subscript"/>
        </w:rPr>
        <w:t xml:space="preserve">31, </w:t>
      </w:r>
      <w:r>
        <w:rPr>
          <w:rFonts w:ascii="Dotum" w:eastAsia="Dotum" w:hAnsi="Dotum"/>
        </w:rPr>
        <w:t>d</w:t>
      </w:r>
      <w:r>
        <w:rPr>
          <w:rFonts w:ascii="Dotum" w:eastAsia="Dotum" w:hAnsi="Dotum"/>
          <w:vertAlign w:val="subscript"/>
        </w:rPr>
        <w:t>5</w:t>
      </w:r>
      <w:r>
        <w:rPr>
          <w:rFonts w:ascii="Dotum" w:eastAsia="Dotum" w:hAnsi="Dotum"/>
        </w:rPr>
        <w:t>, pass-routine</w:t>
      </w:r>
    </w:p>
    <w:p w14:paraId="41A8FC76" w14:textId="77777777" w:rsidR="00722574" w:rsidRPr="006B46AB" w:rsidRDefault="00722574" w:rsidP="00722574">
      <w:pPr>
        <w:pStyle w:val="ListParagraph"/>
        <w:ind w:left="1080"/>
        <w:rPr>
          <w:rFonts w:ascii="Dotum" w:eastAsia="Dotum" w:hAnsi="Dotum"/>
        </w:rPr>
      </w:pPr>
    </w:p>
    <w:p w14:paraId="159485C6" w14:textId="77777777" w:rsidR="006F322B" w:rsidRDefault="006F322B" w:rsidP="006F322B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 w:rsidRPr="006F322B">
        <w:rPr>
          <w:rFonts w:ascii="Dotum" w:eastAsia="Dotum" w:hAnsi="Dotum"/>
        </w:rPr>
        <w:t xml:space="preserve">remainder-left: </w:t>
      </w:r>
    </w:p>
    <w:p w14:paraId="056FFD87" w14:textId="27FFA61E" w:rsidR="006F322B" w:rsidRPr="006F322B" w:rsidRDefault="000A7B66" w:rsidP="006F322B">
      <w:pPr>
        <w:pStyle w:val="ListParagraph"/>
        <w:numPr>
          <w:ilvl w:val="0"/>
          <w:numId w:val="14"/>
        </w:numPr>
        <w:rPr>
          <w:rFonts w:ascii="Dotum" w:eastAsia="Dotum" w:hAnsi="Dotum"/>
        </w:rPr>
      </w:pPr>
      <w:r w:rsidRPr="006F322B">
        <w:rPr>
          <w:rFonts w:ascii="Dotum" w:eastAsia="Dotum" w:hAnsi="Dotum"/>
          <w:i/>
          <w:iCs/>
        </w:rPr>
        <w:t>shift the quotient register left</w:t>
      </w:r>
    </w:p>
    <w:p w14:paraId="49CA0E02" w14:textId="77777777" w:rsidR="006F322B" w:rsidRDefault="000A7B66" w:rsidP="006F322B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r w:rsidRPr="006F322B">
        <w:rPr>
          <w:rFonts w:ascii="Dotum" w:eastAsia="Dotum" w:hAnsi="Dotum"/>
        </w:rPr>
        <w:t>slli q, q, 1</w:t>
      </w:r>
    </w:p>
    <w:p w14:paraId="08C7B6CF" w14:textId="1EE6F48A" w:rsidR="006F322B" w:rsidRPr="006F322B" w:rsidRDefault="00556A6A" w:rsidP="006F322B">
      <w:pPr>
        <w:pStyle w:val="ListParagraph"/>
        <w:numPr>
          <w:ilvl w:val="0"/>
          <w:numId w:val="16"/>
        </w:numPr>
        <w:ind w:left="1080"/>
        <w:rPr>
          <w:rFonts w:ascii="Dotum" w:eastAsia="Dotum" w:hAnsi="Dotum"/>
        </w:rPr>
      </w:pPr>
      <w:r>
        <w:rPr>
          <w:rFonts w:ascii="Dotum" w:eastAsia="Dotum" w:hAnsi="Dotum"/>
          <w:i/>
          <w:iCs/>
        </w:rPr>
        <w:lastRenderedPageBreak/>
        <w:t xml:space="preserve">set least significant bit of quotient register to 0 </w:t>
      </w:r>
    </w:p>
    <w:p w14:paraId="15725B4B" w14:textId="1D402169" w:rsidR="006A6509" w:rsidRDefault="006A6509" w:rsidP="000841DE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proofErr w:type="spellStart"/>
      <w:r w:rsidRPr="006F322B">
        <w:rPr>
          <w:rFonts w:ascii="Dotum" w:eastAsia="Dotum" w:hAnsi="Dotum"/>
        </w:rPr>
        <w:t>xor</w:t>
      </w:r>
      <w:proofErr w:type="spellEnd"/>
      <w:r w:rsidRPr="006F322B">
        <w:rPr>
          <w:rFonts w:ascii="Dotum" w:eastAsia="Dotum" w:hAnsi="Dotum"/>
        </w:rPr>
        <w:t xml:space="preserve"> </w:t>
      </w:r>
      <w:proofErr w:type="spellStart"/>
      <w:r w:rsidRPr="006F322B">
        <w:rPr>
          <w:rFonts w:ascii="Dotum" w:eastAsia="Dotum" w:hAnsi="Dotum"/>
        </w:rPr>
        <w:t>tempR</w:t>
      </w:r>
      <w:proofErr w:type="spellEnd"/>
      <w:r w:rsidRPr="006F322B">
        <w:rPr>
          <w:rFonts w:ascii="Dotum" w:eastAsia="Dotum" w:hAnsi="Dotum"/>
        </w:rPr>
        <w:t xml:space="preserve">, q, 0 </w:t>
      </w:r>
    </w:p>
    <w:p w14:paraId="404E735D" w14:textId="059047DF" w:rsidR="00556A6A" w:rsidRDefault="000841DE" w:rsidP="000841DE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proofErr w:type="spellStart"/>
      <w:r>
        <w:rPr>
          <w:rFonts w:ascii="Dotum" w:eastAsia="Dotum" w:hAnsi="Dotum"/>
        </w:rPr>
        <w:t>beq</w:t>
      </w:r>
      <w:proofErr w:type="spellEnd"/>
      <w:r>
        <w:rPr>
          <w:rFonts w:ascii="Dotum" w:eastAsia="Dotum" w:hAnsi="Dotum"/>
        </w:rPr>
        <w:t xml:space="preserve"> </w:t>
      </w:r>
      <w:proofErr w:type="spellStart"/>
      <w:r>
        <w:rPr>
          <w:rFonts w:ascii="Dotum" w:eastAsia="Dotum" w:hAnsi="Dotum"/>
        </w:rPr>
        <w:t>tempR</w:t>
      </w:r>
      <w:proofErr w:type="spellEnd"/>
      <w:r>
        <w:rPr>
          <w:rFonts w:ascii="Dotum" w:eastAsia="Dotum" w:hAnsi="Dotum"/>
        </w:rPr>
        <w:t>, d</w:t>
      </w:r>
      <w:r>
        <w:rPr>
          <w:rFonts w:ascii="Dotum" w:eastAsia="Dotum" w:hAnsi="Dotum"/>
          <w:vertAlign w:val="subscript"/>
        </w:rPr>
        <w:t>28</w:t>
      </w:r>
      <w:r>
        <w:rPr>
          <w:rFonts w:ascii="Dotum" w:eastAsia="Dotum" w:hAnsi="Dotum"/>
        </w:rPr>
        <w:t xml:space="preserve">, </w:t>
      </w:r>
      <w:proofErr w:type="gramStart"/>
      <w:r>
        <w:rPr>
          <w:rFonts w:ascii="Dotum" w:eastAsia="Dotum" w:hAnsi="Dotum"/>
        </w:rPr>
        <w:t>set-bit</w:t>
      </w:r>
      <w:proofErr w:type="gramEnd"/>
    </w:p>
    <w:p w14:paraId="0B21F1CF" w14:textId="6B1CB798" w:rsidR="0028020D" w:rsidRDefault="0028020D" w:rsidP="000841DE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r>
        <w:rPr>
          <w:rFonts w:ascii="Dotum" w:eastAsia="Dotum" w:hAnsi="Dotum"/>
        </w:rPr>
        <w:t>j divide</w:t>
      </w:r>
    </w:p>
    <w:p w14:paraId="6BCD3B0C" w14:textId="321248D6" w:rsidR="000841DE" w:rsidRDefault="000841DE" w:rsidP="000841DE">
      <w:pPr>
        <w:rPr>
          <w:rFonts w:ascii="Dotum" w:eastAsia="Dotum" w:hAnsi="Dotum"/>
        </w:rPr>
      </w:pPr>
    </w:p>
    <w:p w14:paraId="7318EFFB" w14:textId="36F56F3F" w:rsidR="000841DE" w:rsidRPr="00FF1C14" w:rsidRDefault="000841DE" w:rsidP="00FF1C14">
      <w:pPr>
        <w:pStyle w:val="ListParagraph"/>
        <w:numPr>
          <w:ilvl w:val="0"/>
          <w:numId w:val="16"/>
        </w:numPr>
        <w:ind w:left="1080"/>
        <w:rPr>
          <w:rFonts w:ascii="Dotum" w:eastAsia="Dotum" w:hAnsi="Dotum"/>
        </w:rPr>
      </w:pPr>
      <w:proofErr w:type="gramStart"/>
      <w:r>
        <w:rPr>
          <w:rFonts w:ascii="Dotum" w:eastAsia="Dotum" w:hAnsi="Dotum"/>
        </w:rPr>
        <w:t>set-bit</w:t>
      </w:r>
      <w:proofErr w:type="gramEnd"/>
      <w:r>
        <w:rPr>
          <w:rFonts w:ascii="Dotum" w:eastAsia="Dotum" w:hAnsi="Dotum"/>
        </w:rPr>
        <w:t xml:space="preserve">: </w:t>
      </w:r>
    </w:p>
    <w:p w14:paraId="3F04FBFB" w14:textId="00203176" w:rsidR="0028020D" w:rsidRPr="0028020D" w:rsidRDefault="000841DE" w:rsidP="0028020D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proofErr w:type="spellStart"/>
      <w:r>
        <w:rPr>
          <w:rFonts w:ascii="Dotum" w:eastAsia="Dotum" w:hAnsi="Dotum"/>
        </w:rPr>
        <w:t>addi</w:t>
      </w:r>
      <w:proofErr w:type="spellEnd"/>
      <w:r>
        <w:rPr>
          <w:rFonts w:ascii="Dotum" w:eastAsia="Dotum" w:hAnsi="Dotum"/>
        </w:rPr>
        <w:t xml:space="preserve"> d</w:t>
      </w:r>
      <w:r>
        <w:rPr>
          <w:rFonts w:ascii="Dotum" w:eastAsia="Dotum" w:hAnsi="Dotum"/>
          <w:vertAlign w:val="subscript"/>
        </w:rPr>
        <w:t>30</w:t>
      </w:r>
      <w:r>
        <w:rPr>
          <w:rFonts w:ascii="Dotum" w:eastAsia="Dotum" w:hAnsi="Dotum"/>
        </w:rPr>
        <w:t>, d</w:t>
      </w:r>
      <w:r>
        <w:rPr>
          <w:rFonts w:ascii="Dotum" w:eastAsia="Dotum" w:hAnsi="Dotum"/>
          <w:vertAlign w:val="subscript"/>
        </w:rPr>
        <w:t>30</w:t>
      </w:r>
      <w:r>
        <w:rPr>
          <w:rFonts w:ascii="Dotum" w:eastAsia="Dotum" w:hAnsi="Dotum"/>
        </w:rPr>
        <w:t>, 1</w:t>
      </w:r>
    </w:p>
    <w:p w14:paraId="34BC8347" w14:textId="16F66513" w:rsidR="0028020D" w:rsidRPr="0028020D" w:rsidRDefault="0028020D" w:rsidP="0028020D">
      <w:pPr>
        <w:pStyle w:val="ListParagraph"/>
        <w:numPr>
          <w:ilvl w:val="0"/>
          <w:numId w:val="16"/>
        </w:numPr>
        <w:rPr>
          <w:rFonts w:ascii="Dotum" w:eastAsia="Dotum" w:hAnsi="Dotum"/>
        </w:rPr>
      </w:pPr>
      <w:r>
        <w:rPr>
          <w:rFonts w:ascii="Dotum" w:eastAsia="Dotum" w:hAnsi="Dotum"/>
        </w:rPr>
        <w:t>j remainder-left</w:t>
      </w:r>
    </w:p>
    <w:sectPr w:rsidR="0028020D" w:rsidRPr="0028020D" w:rsidSect="00A568B6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1D33"/>
    <w:multiLevelType w:val="multilevel"/>
    <w:tmpl w:val="FC4C7C46"/>
    <w:lvl w:ilvl="0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»"/>
      <w:lvlJc w:val="left"/>
      <w:pPr>
        <w:ind w:left="2160" w:hanging="360"/>
      </w:pPr>
      <w:rPr>
        <w:rFonts w:ascii="BASKERVILLE SEMIBOLD" w:hAnsi="BASKERVILLE SEMIBOLD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3EA2"/>
    <w:multiLevelType w:val="hybridMultilevel"/>
    <w:tmpl w:val="DF987674"/>
    <w:lvl w:ilvl="0" w:tplc="73A64094">
      <w:start w:val="1"/>
      <w:numFmt w:val="bullet"/>
      <w:lvlText w:val="»"/>
      <w:lvlJc w:val="left"/>
      <w:pPr>
        <w:ind w:left="1440" w:hanging="360"/>
      </w:pPr>
      <w:rPr>
        <w:rFonts w:ascii="BASKERVILLE SEMIBOLD" w:hAnsi="BASKERVILLE SEMIBOLD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416E8"/>
    <w:multiLevelType w:val="hybridMultilevel"/>
    <w:tmpl w:val="F448288C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F2E"/>
    <w:multiLevelType w:val="hybridMultilevel"/>
    <w:tmpl w:val="AB06BADA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41800"/>
    <w:multiLevelType w:val="hybridMultilevel"/>
    <w:tmpl w:val="E8548710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3A64094">
      <w:start w:val="1"/>
      <w:numFmt w:val="bullet"/>
      <w:lvlText w:val="»"/>
      <w:lvlJc w:val="left"/>
      <w:pPr>
        <w:ind w:left="3240" w:hanging="360"/>
      </w:pPr>
      <w:rPr>
        <w:rFonts w:ascii="BASKERVILLE SEMIBOLD" w:hAnsi="BASKERVILLE SEMIBOLD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AE0BCB"/>
    <w:multiLevelType w:val="hybridMultilevel"/>
    <w:tmpl w:val="BF467D14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027D9"/>
    <w:multiLevelType w:val="hybridMultilevel"/>
    <w:tmpl w:val="54469B04"/>
    <w:lvl w:ilvl="0" w:tplc="73A64094">
      <w:start w:val="1"/>
      <w:numFmt w:val="bullet"/>
      <w:lvlText w:val="»"/>
      <w:lvlJc w:val="left"/>
      <w:pPr>
        <w:ind w:left="144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32E56"/>
    <w:multiLevelType w:val="hybridMultilevel"/>
    <w:tmpl w:val="70862F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DB5E29"/>
    <w:multiLevelType w:val="hybridMultilevel"/>
    <w:tmpl w:val="CBCA791C"/>
    <w:lvl w:ilvl="0" w:tplc="73A64094">
      <w:start w:val="1"/>
      <w:numFmt w:val="bullet"/>
      <w:lvlText w:val="»"/>
      <w:lvlJc w:val="left"/>
      <w:pPr>
        <w:ind w:left="1080" w:hanging="360"/>
      </w:pPr>
      <w:rPr>
        <w:rFonts w:ascii="BASKERVILLE SEMIBOLD" w:hAnsi="BASKERVILLE SEMIBOLD" w:hint="default"/>
      </w:rPr>
    </w:lvl>
    <w:lvl w:ilvl="1" w:tplc="73A64094">
      <w:start w:val="1"/>
      <w:numFmt w:val="bullet"/>
      <w:lvlText w:val="»"/>
      <w:lvlJc w:val="left"/>
      <w:pPr>
        <w:ind w:left="1800" w:hanging="360"/>
      </w:pPr>
      <w:rPr>
        <w:rFonts w:ascii="BASKERVILLE SEMIBOLD" w:hAnsi="BASKERVILLE SEMIBOLD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75303A"/>
    <w:multiLevelType w:val="hybridMultilevel"/>
    <w:tmpl w:val="C3C026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F57A73"/>
    <w:multiLevelType w:val="hybridMultilevel"/>
    <w:tmpl w:val="A9C0C978"/>
    <w:lvl w:ilvl="0" w:tplc="73A64094">
      <w:start w:val="1"/>
      <w:numFmt w:val="bullet"/>
      <w:lvlText w:val="»"/>
      <w:lvlJc w:val="left"/>
      <w:pPr>
        <w:ind w:left="108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8072641"/>
    <w:multiLevelType w:val="hybridMultilevel"/>
    <w:tmpl w:val="89F4E3B2"/>
    <w:lvl w:ilvl="0" w:tplc="73A64094">
      <w:start w:val="1"/>
      <w:numFmt w:val="bullet"/>
      <w:lvlText w:val="»"/>
      <w:lvlJc w:val="left"/>
      <w:pPr>
        <w:ind w:left="180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3A64094">
      <w:start w:val="1"/>
      <w:numFmt w:val="bullet"/>
      <w:lvlText w:val="»"/>
      <w:lvlJc w:val="left"/>
      <w:pPr>
        <w:ind w:left="3240" w:hanging="360"/>
      </w:pPr>
      <w:rPr>
        <w:rFonts w:ascii="BASKERVILLE SEMIBOLD" w:hAnsi="BASKERVILLE SEMIBOLD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19717B"/>
    <w:multiLevelType w:val="hybridMultilevel"/>
    <w:tmpl w:val="995CD7E2"/>
    <w:lvl w:ilvl="0" w:tplc="D1648576">
      <w:start w:val="1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154D0"/>
    <w:multiLevelType w:val="hybridMultilevel"/>
    <w:tmpl w:val="FC4C7C46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A64094">
      <w:start w:val="1"/>
      <w:numFmt w:val="bullet"/>
      <w:lvlText w:val="»"/>
      <w:lvlJc w:val="left"/>
      <w:pPr>
        <w:ind w:left="2160" w:hanging="360"/>
      </w:pPr>
      <w:rPr>
        <w:rFonts w:ascii="BASKERVILLE SEMIBOLD" w:hAnsi="BASKERVILLE SEMIBOLD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4E08"/>
    <w:multiLevelType w:val="multilevel"/>
    <w:tmpl w:val="FC4C7C46"/>
    <w:lvl w:ilvl="0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»"/>
      <w:lvlJc w:val="left"/>
      <w:pPr>
        <w:ind w:left="2160" w:hanging="360"/>
      </w:pPr>
      <w:rPr>
        <w:rFonts w:ascii="BASKERVILLE SEMIBOLD" w:hAnsi="BASKERVILLE SEMIBOLD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F4920"/>
    <w:multiLevelType w:val="hybridMultilevel"/>
    <w:tmpl w:val="47E22602"/>
    <w:lvl w:ilvl="0" w:tplc="73A64094">
      <w:start w:val="1"/>
      <w:numFmt w:val="bullet"/>
      <w:lvlText w:val="»"/>
      <w:lvlJc w:val="left"/>
      <w:pPr>
        <w:ind w:left="720" w:hanging="360"/>
      </w:pPr>
      <w:rPr>
        <w:rFonts w:ascii="BASKERVILLE SEMIBOLD" w:hAnsi="BASKERVILL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15"/>
  </w:num>
  <w:num w:numId="6">
    <w:abstractNumId w:val="2"/>
  </w:num>
  <w:num w:numId="7">
    <w:abstractNumId w:val="13"/>
  </w:num>
  <w:num w:numId="8">
    <w:abstractNumId w:val="14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E8"/>
    <w:rsid w:val="000138CD"/>
    <w:rsid w:val="00020B49"/>
    <w:rsid w:val="000841DE"/>
    <w:rsid w:val="00087269"/>
    <w:rsid w:val="000A3693"/>
    <w:rsid w:val="000A77C4"/>
    <w:rsid w:val="000A7B66"/>
    <w:rsid w:val="000E73C1"/>
    <w:rsid w:val="000F74A9"/>
    <w:rsid w:val="001001E8"/>
    <w:rsid w:val="00183698"/>
    <w:rsid w:val="0019084D"/>
    <w:rsid w:val="00192A60"/>
    <w:rsid w:val="001941C7"/>
    <w:rsid w:val="001B6FF5"/>
    <w:rsid w:val="002006B6"/>
    <w:rsid w:val="002136F6"/>
    <w:rsid w:val="00271EAF"/>
    <w:rsid w:val="00274752"/>
    <w:rsid w:val="0028020D"/>
    <w:rsid w:val="00290C65"/>
    <w:rsid w:val="0029170A"/>
    <w:rsid w:val="002C44BD"/>
    <w:rsid w:val="0031674B"/>
    <w:rsid w:val="00337168"/>
    <w:rsid w:val="003531A4"/>
    <w:rsid w:val="0035451C"/>
    <w:rsid w:val="003759A3"/>
    <w:rsid w:val="003843FB"/>
    <w:rsid w:val="00384F12"/>
    <w:rsid w:val="0038740A"/>
    <w:rsid w:val="003A6C6E"/>
    <w:rsid w:val="003B321B"/>
    <w:rsid w:val="0046111F"/>
    <w:rsid w:val="004F586B"/>
    <w:rsid w:val="00510A13"/>
    <w:rsid w:val="00517BBC"/>
    <w:rsid w:val="005322E3"/>
    <w:rsid w:val="00532780"/>
    <w:rsid w:val="00542576"/>
    <w:rsid w:val="00556A6A"/>
    <w:rsid w:val="005640F0"/>
    <w:rsid w:val="005803D0"/>
    <w:rsid w:val="005954C5"/>
    <w:rsid w:val="005B4C1F"/>
    <w:rsid w:val="005F00A3"/>
    <w:rsid w:val="005F3841"/>
    <w:rsid w:val="0062265E"/>
    <w:rsid w:val="00625E34"/>
    <w:rsid w:val="00633AB0"/>
    <w:rsid w:val="00636E68"/>
    <w:rsid w:val="006519E7"/>
    <w:rsid w:val="00661433"/>
    <w:rsid w:val="0067719A"/>
    <w:rsid w:val="006A6509"/>
    <w:rsid w:val="006A682A"/>
    <w:rsid w:val="006A7BBF"/>
    <w:rsid w:val="006B46AB"/>
    <w:rsid w:val="006F322B"/>
    <w:rsid w:val="00713BFE"/>
    <w:rsid w:val="00722574"/>
    <w:rsid w:val="00780D5D"/>
    <w:rsid w:val="00782C41"/>
    <w:rsid w:val="00791A33"/>
    <w:rsid w:val="007B0224"/>
    <w:rsid w:val="007C2FEA"/>
    <w:rsid w:val="007C54E8"/>
    <w:rsid w:val="007D3376"/>
    <w:rsid w:val="007F543D"/>
    <w:rsid w:val="00834FAA"/>
    <w:rsid w:val="008845E1"/>
    <w:rsid w:val="008963A7"/>
    <w:rsid w:val="008A0F33"/>
    <w:rsid w:val="008B0C11"/>
    <w:rsid w:val="008B7290"/>
    <w:rsid w:val="008C4E74"/>
    <w:rsid w:val="008D40EB"/>
    <w:rsid w:val="009109CE"/>
    <w:rsid w:val="00954DA2"/>
    <w:rsid w:val="00962945"/>
    <w:rsid w:val="0098324B"/>
    <w:rsid w:val="009B6465"/>
    <w:rsid w:val="009E15DC"/>
    <w:rsid w:val="00A04CEC"/>
    <w:rsid w:val="00A203B7"/>
    <w:rsid w:val="00A47FB0"/>
    <w:rsid w:val="00A54B57"/>
    <w:rsid w:val="00A568B6"/>
    <w:rsid w:val="00A57B48"/>
    <w:rsid w:val="00A57F50"/>
    <w:rsid w:val="00A75AD4"/>
    <w:rsid w:val="00A84867"/>
    <w:rsid w:val="00A91AB1"/>
    <w:rsid w:val="00AA64D8"/>
    <w:rsid w:val="00AB229A"/>
    <w:rsid w:val="00AD25D1"/>
    <w:rsid w:val="00B37C79"/>
    <w:rsid w:val="00B46B66"/>
    <w:rsid w:val="00B86641"/>
    <w:rsid w:val="00B866D8"/>
    <w:rsid w:val="00BC37BA"/>
    <w:rsid w:val="00BD05EB"/>
    <w:rsid w:val="00C10B2B"/>
    <w:rsid w:val="00C83C0B"/>
    <w:rsid w:val="00CB76DF"/>
    <w:rsid w:val="00CD0526"/>
    <w:rsid w:val="00CD4AF8"/>
    <w:rsid w:val="00D4620E"/>
    <w:rsid w:val="00D660C4"/>
    <w:rsid w:val="00D72963"/>
    <w:rsid w:val="00D84C54"/>
    <w:rsid w:val="00E07AA4"/>
    <w:rsid w:val="00E13AC6"/>
    <w:rsid w:val="00E15256"/>
    <w:rsid w:val="00E65670"/>
    <w:rsid w:val="00EC10AA"/>
    <w:rsid w:val="00F164C7"/>
    <w:rsid w:val="00F2141F"/>
    <w:rsid w:val="00FB793E"/>
    <w:rsid w:val="00FD76B1"/>
    <w:rsid w:val="00FF1C14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AFAC3"/>
  <w15:docId w15:val="{FD61CB27-FFB4-3944-BD1E-92C71C1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6B1"/>
    <w:rPr>
      <w:rFonts w:ascii="Century Gothic" w:hAnsi="Century Gothic"/>
      <w:sz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216" w:type="dxa"/>
        <w:left w:w="115" w:type="dxa"/>
        <w:right w:w="115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doub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LineNumber">
    <w:name w:val="line number"/>
    <w:basedOn w:val="DefaultParagraphFont"/>
    <w:semiHidden/>
    <w:unhideWhenUsed/>
    <w:rsid w:val="007C54E8"/>
  </w:style>
  <w:style w:type="table" w:styleId="PlainTable5">
    <w:name w:val="Plain Table 5"/>
    <w:basedOn w:val="TableNormal"/>
    <w:uiPriority w:val="45"/>
    <w:rsid w:val="00E152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52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B3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urnasengupta/Library/Containers/com.microsoft.Word/Data/Library/Application%20Support/Microsoft/Office/16.0/DTS/Search/%7bF58E7BBD-838A-3145-802E-CC4608E931C0%7dtf028150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777918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2012-01-12T16:41:00+00:00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1455498</Value>
      <Value>1455499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Patient progress notes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TP102815007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CA0E3-10C9-497C-A6E0-7EF2EAD0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05A74-D54C-4977-AF19-81C40CCD17A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CCB2922-0417-814B-B5BA-4D99C62A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notes.dotx</Template>
  <TotalTime>133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progress notes</dc:title>
  <dc:creator>Anonymous</dc:creator>
  <cp:lastModifiedBy>Anonymous</cp:lastModifiedBy>
  <cp:revision>100</cp:revision>
  <cp:lastPrinted>2003-12-29T17:10:00Z</cp:lastPrinted>
  <dcterms:created xsi:type="dcterms:W3CDTF">2021-04-18T19:21:00Z</dcterms:created>
  <dcterms:modified xsi:type="dcterms:W3CDTF">2021-04-18T23:33:00Z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